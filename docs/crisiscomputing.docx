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1BF0B15A" w:rsidR="001C6A31" w:rsidRPr="00F00521" w:rsidRDefault="00DE7BAB" w:rsidP="00DF4B25">
      <w:pPr>
        <w:pStyle w:val="Title1"/>
        <w:rPr>
          <w:rFonts w:ascii="Helvetica" w:hAnsi="Helvetica"/>
        </w:rPr>
      </w:pPr>
      <w:r>
        <w:rPr>
          <w:rFonts w:ascii="Helvetica" w:hAnsi="Helvetica"/>
        </w:rPr>
        <w:t xml:space="preserve">Crisis Computing </w:t>
      </w:r>
      <w:r w:rsidR="002D3FC5">
        <w:rPr>
          <w:rFonts w:ascii="Helvetica" w:hAnsi="Helvetica"/>
        </w:rPr>
        <w:t>Application</w:t>
      </w:r>
      <w:r w:rsidR="00B30550">
        <w:rPr>
          <w:rFonts w:ascii="Helvetica" w:hAnsi="Helvetica"/>
        </w:rPr>
        <w:t>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F00521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F00521" w:rsidRDefault="004C6FB7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 No.</w:t>
            </w:r>
          </w:p>
          <w:p w14:paraId="54C61813" w14:textId="77777777" w:rsidR="005F3916" w:rsidRPr="00F00521" w:rsidRDefault="00797124" w:rsidP="00DF4B25">
            <w:pPr>
              <w:pStyle w:val="Title3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F00521" w:rsidRDefault="004F05DB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Project</w:t>
            </w:r>
          </w:p>
          <w:p w14:paraId="7EC2C793" w14:textId="3BAD6B23" w:rsidR="005F3916" w:rsidRPr="00F00521" w:rsidRDefault="00DE7BAB" w:rsidP="005C6B7B">
            <w:pPr>
              <w:pStyle w:val="Title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Crisis Computing </w:t>
            </w:r>
            <w:r w:rsidR="005C6B7B">
              <w:rPr>
                <w:rFonts w:ascii="Helvetica" w:hAnsi="Helvetica"/>
                <w:color w:val="000000"/>
              </w:rPr>
              <w:t>Overview</w:t>
            </w:r>
          </w:p>
        </w:tc>
      </w:tr>
    </w:tbl>
    <w:p w14:paraId="77A9AB81" w14:textId="77777777" w:rsidR="007B589E" w:rsidRPr="00F00521" w:rsidRDefault="007B589E" w:rsidP="00DF4B25">
      <w:pPr>
        <w:pStyle w:val="BodyText"/>
        <w:pBdr>
          <w:bottom w:val="single" w:sz="18" w:space="1" w:color="auto"/>
        </w:pBdr>
        <w:rPr>
          <w:rFonts w:ascii="Helvetica" w:hAnsi="Helvetica"/>
        </w:rPr>
      </w:pPr>
    </w:p>
    <w:p w14:paraId="432558B8" w14:textId="77777777" w:rsidR="00CF6A48" w:rsidRPr="00F00521" w:rsidRDefault="00CF6A48" w:rsidP="00293E77">
      <w:pPr>
        <w:pStyle w:val="Bodytext0"/>
        <w:rPr>
          <w:rFonts w:ascii="Helvetica" w:hAnsi="Helvetica"/>
          <w:color w:val="000080"/>
          <w:sz w:val="24"/>
        </w:rPr>
      </w:pPr>
    </w:p>
    <w:p w14:paraId="0AC95134" w14:textId="77777777" w:rsidR="007B589E" w:rsidRPr="00F00521" w:rsidRDefault="007B589E" w:rsidP="00293E77">
      <w:pPr>
        <w:pStyle w:val="Bodytext0"/>
        <w:rPr>
          <w:rFonts w:ascii="Helvetica" w:hAnsi="Helvetica"/>
          <w:color w:val="000080"/>
          <w:sz w:val="24"/>
        </w:rPr>
      </w:pPr>
      <w:r w:rsidRPr="00F00521">
        <w:rPr>
          <w:rFonts w:ascii="Helvetica" w:hAnsi="Helvetica"/>
          <w:color w:val="000080"/>
          <w:sz w:val="24"/>
        </w:rPr>
        <w:t>Abstract</w:t>
      </w:r>
    </w:p>
    <w:p w14:paraId="075741B5" w14:textId="09405A42" w:rsidR="0082768B" w:rsidRPr="00F00521" w:rsidRDefault="00C84A89" w:rsidP="00293E77">
      <w:pPr>
        <w:pStyle w:val="Abstract"/>
        <w:rPr>
          <w:rFonts w:ascii="Helvetica" w:hAnsi="Helvetica"/>
          <w:color w:val="808080"/>
        </w:rPr>
      </w:pPr>
      <w:r>
        <w:rPr>
          <w:rFonts w:ascii="Helvetica" w:hAnsi="Helvetica"/>
          <w:color w:val="808080"/>
        </w:rPr>
        <w:t xml:space="preserve">The Crisis Computing has developed and has developing various modules/applications via the requests of searchers, user community and internal/external partners. Here, we should address the brief description, purpose and architect of each </w:t>
      </w:r>
      <w:proofErr w:type="gramStart"/>
      <w:r>
        <w:rPr>
          <w:rFonts w:ascii="Helvetica" w:hAnsi="Helvetica"/>
          <w:color w:val="808080"/>
        </w:rPr>
        <w:t>modules</w:t>
      </w:r>
      <w:proofErr w:type="gramEnd"/>
      <w:r>
        <w:rPr>
          <w:rFonts w:ascii="Helvetica" w:hAnsi="Helvetica"/>
          <w:color w:val="808080"/>
        </w:rPr>
        <w:t xml:space="preserve">. </w:t>
      </w:r>
    </w:p>
    <w:p w14:paraId="3980764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0472EA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5D4BB58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D23E52E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051BD0C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7245B0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68C5BA84" w14:textId="77777777" w:rsidR="0082768B" w:rsidRPr="00F00521" w:rsidRDefault="0082768B" w:rsidP="00293E77">
      <w:pPr>
        <w:pStyle w:val="Abstract"/>
        <w:rPr>
          <w:rFonts w:ascii="Helvetica" w:hAnsi="Helvetica"/>
          <w:color w:val="000000"/>
        </w:rPr>
      </w:pPr>
    </w:p>
    <w:p w14:paraId="04914E05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F00521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Status</w:t>
            </w:r>
          </w:p>
        </w:tc>
      </w:tr>
      <w:tr w:rsidR="007B79C5" w:rsidRPr="00F00521" w14:paraId="7F8CBAC2" w14:textId="77777777" w:rsidTr="00C54C74">
        <w:tc>
          <w:tcPr>
            <w:tcW w:w="1188" w:type="dxa"/>
          </w:tcPr>
          <w:p w14:paraId="677890E9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1920" w:type="dxa"/>
          </w:tcPr>
          <w:p w14:paraId="175C1DA1" w14:textId="09035B59" w:rsidR="007B79C5" w:rsidRPr="00F00521" w:rsidRDefault="00DE7BAB" w:rsidP="00C54C74">
            <w:pPr>
              <w:pStyle w:val="CellBase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11/16</w:t>
            </w:r>
            <w:r w:rsidR="00E16190">
              <w:rPr>
                <w:rFonts w:ascii="Helvetica" w:hAnsi="Helvetica"/>
              </w:rPr>
              <w:t>/2015</w:t>
            </w:r>
          </w:p>
        </w:tc>
        <w:tc>
          <w:tcPr>
            <w:tcW w:w="2310" w:type="dxa"/>
          </w:tcPr>
          <w:p w14:paraId="43E95AF1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</w:rPr>
            </w:pPr>
            <w:proofErr w:type="spellStart"/>
            <w:r w:rsidRPr="00F00521">
              <w:rPr>
                <w:rFonts w:ascii="Helvetica" w:hAnsi="Helvetica"/>
              </w:rPr>
              <w:t>Ji</w:t>
            </w:r>
            <w:proofErr w:type="spellEnd"/>
            <w:r w:rsidRPr="00F00521">
              <w:rPr>
                <w:rFonts w:ascii="Helvetica" w:hAnsi="Helvetica"/>
              </w:rPr>
              <w:t xml:space="preserve"> Lucas</w:t>
            </w:r>
          </w:p>
        </w:tc>
        <w:tc>
          <w:tcPr>
            <w:tcW w:w="4140" w:type="dxa"/>
          </w:tcPr>
          <w:p w14:paraId="6A52A4E4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  <w:color w:val="000000"/>
              </w:rPr>
            </w:pPr>
            <w:r w:rsidRPr="00F00521">
              <w:rPr>
                <w:rFonts w:ascii="Helvetica" w:hAnsi="Helvetica"/>
                <w:color w:val="000000"/>
              </w:rPr>
              <w:t>First draft</w:t>
            </w:r>
          </w:p>
        </w:tc>
      </w:tr>
      <w:tr w:rsidR="00706A19" w:rsidRPr="00F00521" w14:paraId="155B85C1" w14:textId="77777777" w:rsidTr="00C54C74">
        <w:tc>
          <w:tcPr>
            <w:tcW w:w="1188" w:type="dxa"/>
          </w:tcPr>
          <w:p w14:paraId="37E5534A" w14:textId="2C53A082" w:rsidR="00706A19" w:rsidRPr="00F00521" w:rsidRDefault="000E2709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2</w:t>
            </w:r>
          </w:p>
        </w:tc>
        <w:tc>
          <w:tcPr>
            <w:tcW w:w="1920" w:type="dxa"/>
          </w:tcPr>
          <w:p w14:paraId="73B8FE78" w14:textId="77777777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1B073177" w14:textId="31DF9C1C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E015D0C" w14:textId="6A74A8E0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  <w:tr w:rsidR="007B79C5" w:rsidRPr="00F00521" w14:paraId="12EA19F3" w14:textId="77777777" w:rsidTr="00C54C74">
        <w:tc>
          <w:tcPr>
            <w:tcW w:w="1188" w:type="dxa"/>
          </w:tcPr>
          <w:p w14:paraId="54E58EF3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1920" w:type="dxa"/>
          </w:tcPr>
          <w:p w14:paraId="05A9DE7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60C83B11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C8EF215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</w:tbl>
    <w:p w14:paraId="39F23EBE" w14:textId="77777777" w:rsidR="00E03EC0" w:rsidRPr="00F00521" w:rsidRDefault="00E03EC0" w:rsidP="00D94A5D">
      <w:pPr>
        <w:pStyle w:val="SectionHeading"/>
        <w:rPr>
          <w:rFonts w:ascii="Helvetica" w:hAnsi="Helvetica"/>
          <w:color w:val="000080"/>
        </w:rPr>
      </w:pPr>
    </w:p>
    <w:p w14:paraId="1D5DD318" w14:textId="77777777" w:rsidR="005E312B" w:rsidRPr="00F00521" w:rsidRDefault="00E03EC0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  <w:color w:val="000080"/>
        </w:rPr>
        <w:br w:type="page"/>
      </w:r>
      <w:r w:rsidR="005E312B" w:rsidRPr="00F00521">
        <w:rPr>
          <w:rFonts w:ascii="Helvetica" w:hAnsi="Helvetica"/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F00521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FYI</w:t>
            </w:r>
          </w:p>
        </w:tc>
      </w:tr>
      <w:tr w:rsidR="00433418" w:rsidRPr="00F00521" w14:paraId="78582774" w14:textId="77777777" w:rsidTr="00656CE3">
        <w:tc>
          <w:tcPr>
            <w:tcW w:w="2578" w:type="pct"/>
            <w:shd w:val="clear" w:color="auto" w:fill="auto"/>
          </w:tcPr>
          <w:p w14:paraId="1FF27EB7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szCs w:val="20"/>
              </w:rPr>
            </w:pPr>
            <w:proofErr w:type="spellStart"/>
            <w:r w:rsidRPr="00F00521">
              <w:rPr>
                <w:rFonts w:ascii="Helvetica" w:hAnsi="Helvetica"/>
                <w:szCs w:val="20"/>
              </w:rPr>
              <w:t>Ji</w:t>
            </w:r>
            <w:proofErr w:type="spellEnd"/>
            <w:r w:rsidRPr="00F00521">
              <w:rPr>
                <w:rFonts w:ascii="Helvetica" w:hAnsi="Helvetica"/>
                <w:szCs w:val="20"/>
              </w:rPr>
              <w:t xml:space="preserve"> Lucas</w:t>
            </w:r>
          </w:p>
          <w:p w14:paraId="34F3E5CF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F00521" w:rsidRDefault="0082768B" w:rsidP="00842D3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</w:tr>
    </w:tbl>
    <w:p w14:paraId="68EE80FA" w14:textId="77777777" w:rsidR="005E312B" w:rsidRPr="00F00521" w:rsidRDefault="00541278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</w:rPr>
        <w:br w:type="page"/>
      </w:r>
      <w:r w:rsidR="005E312B" w:rsidRPr="00F00521">
        <w:rPr>
          <w:rFonts w:ascii="Helvetica" w:hAnsi="Helvetica"/>
          <w:color w:val="000080"/>
        </w:rPr>
        <w:t xml:space="preserve"> </w:t>
      </w:r>
      <w:r w:rsidR="00C73EBC" w:rsidRPr="00F00521">
        <w:rPr>
          <w:rFonts w:ascii="Helvetica" w:hAnsi="Helvetica"/>
          <w:color w:val="000080"/>
        </w:rPr>
        <w:t>Table of Contents</w:t>
      </w:r>
    </w:p>
    <w:p w14:paraId="35644DA9" w14:textId="77777777" w:rsidR="00122622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00521">
        <w:rPr>
          <w:rFonts w:ascii="Helvetica" w:hAnsi="Helvetica"/>
        </w:rPr>
        <w:fldChar w:fldCharType="begin"/>
      </w:r>
      <w:r w:rsidRPr="00F00521">
        <w:rPr>
          <w:rFonts w:ascii="Helvetica" w:hAnsi="Helvetica"/>
        </w:rPr>
        <w:instrText xml:space="preserve"> TOC \o "1-3" \h \z </w:instrText>
      </w:r>
      <w:r w:rsidRPr="00F00521">
        <w:rPr>
          <w:rFonts w:ascii="Helvetica" w:hAnsi="Helvetica"/>
        </w:rPr>
        <w:fldChar w:fldCharType="separate"/>
      </w:r>
      <w:r w:rsidR="00122622" w:rsidRPr="00D43ECD">
        <w:rPr>
          <w:rFonts w:ascii="Helvetica" w:hAnsi="Helvetica"/>
          <w:noProof/>
        </w:rPr>
        <w:t>1. Introduction</w:t>
      </w:r>
      <w:r w:rsidR="00122622">
        <w:rPr>
          <w:noProof/>
        </w:rPr>
        <w:tab/>
      </w:r>
      <w:r w:rsidR="00122622">
        <w:rPr>
          <w:noProof/>
        </w:rPr>
        <w:fldChar w:fldCharType="begin"/>
      </w:r>
      <w:r w:rsidR="00122622">
        <w:rPr>
          <w:noProof/>
        </w:rPr>
        <w:instrText xml:space="preserve"> PAGEREF _Toc314046538 \h </w:instrText>
      </w:r>
      <w:r w:rsidR="00122622">
        <w:rPr>
          <w:noProof/>
        </w:rPr>
      </w:r>
      <w:r w:rsidR="00122622">
        <w:rPr>
          <w:noProof/>
        </w:rPr>
        <w:fldChar w:fldCharType="separate"/>
      </w:r>
      <w:r w:rsidR="00122622">
        <w:rPr>
          <w:noProof/>
        </w:rPr>
        <w:t>4</w:t>
      </w:r>
      <w:r w:rsidR="00122622">
        <w:rPr>
          <w:noProof/>
        </w:rPr>
        <w:fldChar w:fldCharType="end"/>
      </w:r>
    </w:p>
    <w:p w14:paraId="64041034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E837E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374220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4.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F0BF29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 AIDR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E25359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5.1. aidr-collector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A453CD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5.2. aidr-persister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2FAA79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5.3. aidr-tagger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ABDD57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5.4. aidr-tagger-api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573655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5.5. aidr-manager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CC5205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5.6. aidr-trainer-api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733619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5.7. aidr-trainer-pybossa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EF4455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 MicroMappers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1D5643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6.1. MMAPI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82F2AC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6.2. MM-Trainer-Pybossa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A4A261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6.3. Clickers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F61A50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6.4. MM-Business-Intelligent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5C35F2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6.5. MM-Image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8E63CF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6.6. MM-GDELT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97EB0E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7. MicroMaps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215B11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8. MicroFilters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AF72FF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9. Data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DB4F9F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10. Environment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8A35F8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11.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52F35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12. Development Life 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30BC00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13. Requirements Template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A92B3C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13.1.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EC7177" w14:textId="77777777" w:rsidR="00122622" w:rsidRDefault="0012262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13.1.1.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C9C5D0" w14:textId="77777777" w:rsidR="00122622" w:rsidRDefault="0012262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13.1.2.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B67F66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4246CB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14.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07F56F" w14:textId="77777777" w:rsidR="00C73EBC" w:rsidRPr="00F00521" w:rsidRDefault="00142401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fldChar w:fldCharType="end"/>
      </w:r>
    </w:p>
    <w:p w14:paraId="395F8ABA" w14:textId="3EB0B3DB" w:rsidR="00C73EBC" w:rsidRPr="00F00521" w:rsidRDefault="00E03EC0" w:rsidP="008F4A83">
      <w:pPr>
        <w:pStyle w:val="Title0"/>
        <w:jc w:val="center"/>
        <w:rPr>
          <w:rFonts w:ascii="Helvetica" w:hAnsi="Helvetica"/>
        </w:rPr>
      </w:pPr>
      <w:r w:rsidRPr="00F00521">
        <w:rPr>
          <w:rFonts w:ascii="Helvetica" w:hAnsi="Helvetica"/>
        </w:rPr>
        <w:br w:type="page"/>
      </w:r>
      <w:r w:rsidR="00F612E9">
        <w:rPr>
          <w:rFonts w:ascii="Helvetica" w:hAnsi="Helvetica"/>
          <w:color w:val="000000"/>
        </w:rPr>
        <w:t xml:space="preserve">Crisis Computing </w:t>
      </w:r>
      <w:r w:rsidR="00B30550">
        <w:rPr>
          <w:rFonts w:ascii="Helvetica" w:hAnsi="Helvetica"/>
          <w:color w:val="000000"/>
        </w:rPr>
        <w:t>Overview</w:t>
      </w:r>
    </w:p>
    <w:p w14:paraId="2159CE86" w14:textId="77777777" w:rsidR="009D4DF2" w:rsidRPr="00F00521" w:rsidRDefault="00C73EBC" w:rsidP="00760DB3">
      <w:pPr>
        <w:pStyle w:val="Heading1"/>
        <w:rPr>
          <w:rFonts w:ascii="Helvetica" w:hAnsi="Helvetica"/>
        </w:rPr>
      </w:pPr>
      <w:bookmarkStart w:id="0" w:name="_Toc314046538"/>
      <w:r w:rsidRPr="00F00521">
        <w:rPr>
          <w:rFonts w:ascii="Helvetica" w:hAnsi="Helvetica"/>
        </w:rPr>
        <w:t>Introduction</w:t>
      </w:r>
      <w:bookmarkEnd w:id="0"/>
    </w:p>
    <w:p w14:paraId="0F64EDE0" w14:textId="2876105E" w:rsidR="009B396F" w:rsidRDefault="00770E09" w:rsidP="001B5B3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  <w:bookmarkStart w:id="1" w:name="_Toc72549694"/>
      <w:bookmarkStart w:id="2" w:name="_Toc81281991"/>
      <w:r>
        <w:rPr>
          <w:rFonts w:ascii="Helvetica" w:hAnsi="Helvetica"/>
          <w:szCs w:val="24"/>
          <w:lang w:eastAsia="en-GB"/>
        </w:rPr>
        <w:t>Overview of Crisis Computing Applications will be descripted here. The details are coming soon.</w:t>
      </w:r>
    </w:p>
    <w:p w14:paraId="2E14F21F" w14:textId="77777777" w:rsidR="001B5B39" w:rsidRDefault="001B5B39" w:rsidP="009B396F">
      <w:pPr>
        <w:pStyle w:val="BodyNarrative"/>
        <w:ind w:left="720" w:firstLine="0"/>
        <w:jc w:val="left"/>
        <w:rPr>
          <w:rFonts w:ascii="Helvetica" w:hAnsi="Helvetica"/>
          <w:szCs w:val="24"/>
          <w:lang w:eastAsia="en-GB"/>
        </w:rPr>
      </w:pPr>
    </w:p>
    <w:p w14:paraId="74995D1C" w14:textId="46B25C20" w:rsidR="001B5B39" w:rsidRDefault="001B5B39" w:rsidP="001B5B3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  <w:r>
        <w:rPr>
          <w:rFonts w:ascii="Helvetica" w:hAnsi="Helvetica"/>
          <w:noProof/>
          <w:szCs w:val="24"/>
        </w:rPr>
        <w:drawing>
          <wp:inline distT="0" distB="0" distL="0" distR="0" wp14:anchorId="4385124A" wp14:editId="2F03AB1B">
            <wp:extent cx="6126480" cy="332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352" w14:textId="77777777" w:rsidR="00A612B9" w:rsidRPr="00F00521" w:rsidRDefault="00A612B9" w:rsidP="001B5B3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</w:p>
    <w:p w14:paraId="549B26D8" w14:textId="695FA283" w:rsidR="00B970B9" w:rsidRPr="00F00521" w:rsidRDefault="00B3405D" w:rsidP="00B970B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  <w:r>
        <w:rPr>
          <w:rFonts w:ascii="Helvetica" w:hAnsi="Helvetica"/>
          <w:noProof/>
          <w:szCs w:val="24"/>
        </w:rPr>
        <w:drawing>
          <wp:inline distT="0" distB="0" distL="0" distR="0" wp14:anchorId="0CB6E682" wp14:editId="279FFA83">
            <wp:extent cx="6126480" cy="3012809"/>
            <wp:effectExtent l="0" t="0" r="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01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21F4" w14:textId="77777777" w:rsidR="00E72BD9" w:rsidRDefault="00E72BD9" w:rsidP="00760DB3">
      <w:pPr>
        <w:pStyle w:val="Heading1"/>
        <w:rPr>
          <w:rFonts w:ascii="Helvetica" w:hAnsi="Helvetica"/>
        </w:rPr>
      </w:pPr>
      <w:bookmarkStart w:id="3" w:name="_Toc314046539"/>
      <w:r w:rsidRPr="00F00521">
        <w:rPr>
          <w:rFonts w:ascii="Helvetica" w:hAnsi="Helvetica"/>
        </w:rPr>
        <w:t>Related Documents/Links</w:t>
      </w:r>
      <w:bookmarkEnd w:id="1"/>
      <w:bookmarkEnd w:id="2"/>
      <w:r w:rsidR="006B2048" w:rsidRPr="00F00521">
        <w:rPr>
          <w:rFonts w:ascii="Helvetica" w:hAnsi="Helvetica"/>
        </w:rPr>
        <w:t>/People</w:t>
      </w:r>
      <w:bookmarkEnd w:id="3"/>
    </w:p>
    <w:p w14:paraId="37941BB2" w14:textId="77777777" w:rsidR="006F2F5C" w:rsidRPr="006F2F5C" w:rsidRDefault="006F2F5C" w:rsidP="006F2F5C"/>
    <w:p w14:paraId="07D986A7" w14:textId="77777777" w:rsidR="00FF48FC" w:rsidRPr="00F00521" w:rsidRDefault="00E72BD9" w:rsidP="002C5251">
      <w:pPr>
        <w:pStyle w:val="BodyText"/>
        <w:rPr>
          <w:rFonts w:ascii="Helvetica" w:hAnsi="Helvetica"/>
          <w:szCs w:val="20"/>
        </w:rPr>
      </w:pPr>
      <w:r w:rsidRPr="00F00521">
        <w:rPr>
          <w:rFonts w:ascii="Helvetica" w:hAnsi="Helvetica"/>
          <w:szCs w:val="20"/>
        </w:rPr>
        <w:t>References in the text</w:t>
      </w:r>
      <w:r w:rsidR="00D9645E" w:rsidRPr="00F00521">
        <w:rPr>
          <w:rFonts w:ascii="Helvetica" w:hAnsi="Helvetica"/>
          <w:szCs w:val="20"/>
        </w:rPr>
        <w:t xml:space="preserve"> throughout this document</w:t>
      </w:r>
      <w:r w:rsidRPr="00F00521">
        <w:rPr>
          <w:rFonts w:ascii="Helvetica" w:hAnsi="Helvetica"/>
          <w:szCs w:val="20"/>
        </w:rPr>
        <w:t xml:space="preserve"> appear in square brackets (e.g., [</w:t>
      </w:r>
      <w:r w:rsidR="00E560B8" w:rsidRPr="00F00521">
        <w:rPr>
          <w:rFonts w:ascii="Helvetica" w:hAnsi="Helvetica"/>
          <w:szCs w:val="20"/>
        </w:rPr>
        <w:t>1</w:t>
      </w:r>
      <w:r w:rsidRPr="00F00521">
        <w:rPr>
          <w:rFonts w:ascii="Helvetica" w:hAnsi="Helvetica"/>
          <w:szCs w:val="20"/>
        </w:rPr>
        <w:t>]</w:t>
      </w:r>
      <w:r w:rsidR="009F24F2" w:rsidRPr="00F00521">
        <w:rPr>
          <w:rFonts w:ascii="Helvetica" w:hAnsi="Helvetica"/>
          <w:szCs w:val="20"/>
        </w:rPr>
        <w:t>, [JS]</w:t>
      </w:r>
      <w:r w:rsidRPr="00F00521">
        <w:rPr>
          <w:rFonts w:ascii="Helvetica" w:hAnsi="Helvetica"/>
          <w:szCs w:val="20"/>
        </w:rPr>
        <w:t>).</w:t>
      </w:r>
    </w:p>
    <w:p w14:paraId="3F0F758E" w14:textId="77777777" w:rsidR="002C5251" w:rsidRPr="00F00521" w:rsidRDefault="002C5251" w:rsidP="001A3786">
      <w:pPr>
        <w:pStyle w:val="BodyText"/>
        <w:rPr>
          <w:rFonts w:ascii="Helvetica" w:hAnsi="Helvetica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F00521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Document/Link</w:t>
            </w:r>
            <w:r w:rsidR="009F24F2" w:rsidRPr="00F00521">
              <w:rPr>
                <w:rFonts w:ascii="Helvetica" w:hAnsi="Helvetica"/>
                <w:b/>
                <w:szCs w:val="20"/>
              </w:rPr>
              <w:t>/Person</w:t>
            </w:r>
            <w:r w:rsidR="008A1329" w:rsidRPr="00F00521">
              <w:rPr>
                <w:rFonts w:ascii="Helvetica" w:hAnsi="Helvetica"/>
                <w:b/>
                <w:szCs w:val="20"/>
              </w:rPr>
              <w:t>/Application</w:t>
            </w:r>
          </w:p>
        </w:tc>
      </w:tr>
      <w:tr w:rsidR="00F56DF8" w:rsidRPr="00F00521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F00521" w:rsidRDefault="00F56DF8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5B4701FC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465C3AC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0D105366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0AB6420B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0F9964A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7B629274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0243BAD1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770E09" w:rsidRPr="00F00521" w14:paraId="661DC91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8F889AB" w14:textId="77777777" w:rsidR="00770E09" w:rsidRPr="00F00521" w:rsidRDefault="00770E09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41C60E42" w14:textId="77777777" w:rsidR="00770E09" w:rsidRPr="00F00521" w:rsidRDefault="00770E09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05E06E18" w14:textId="77777777" w:rsidR="008F7062" w:rsidRPr="00F00521" w:rsidRDefault="008F7062" w:rsidP="00760DB3">
      <w:pPr>
        <w:pStyle w:val="Heading1"/>
        <w:rPr>
          <w:rFonts w:ascii="Helvetica" w:hAnsi="Helvetica"/>
        </w:rPr>
      </w:pPr>
      <w:bookmarkStart w:id="4" w:name="_Toc314046540"/>
      <w:bookmarkStart w:id="5" w:name="_Ref90869722"/>
      <w:r w:rsidRPr="00F00521">
        <w:rPr>
          <w:rFonts w:ascii="Helvetica" w:hAnsi="Helvetica"/>
        </w:rPr>
        <w:t>Glossary</w:t>
      </w:r>
      <w:bookmarkEnd w:id="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F00521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Definition</w:t>
            </w:r>
          </w:p>
        </w:tc>
      </w:tr>
      <w:tr w:rsidR="0047098C" w:rsidRPr="00F00521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3C769F63" w:rsidR="0047098C" w:rsidRPr="00F00521" w:rsidRDefault="0047098C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0EFB214B" w14:textId="460175C5" w:rsidR="00127CF5" w:rsidRPr="00F00521" w:rsidRDefault="00127CF5" w:rsidP="00127CF5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47098C" w:rsidRPr="00F00521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2DCD7162" w:rsidR="0047098C" w:rsidRPr="00F00521" w:rsidRDefault="0047098C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E6605BF" w14:textId="410FEEF1" w:rsidR="0047098C" w:rsidRPr="00F00521" w:rsidRDefault="0047098C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CA6BEA" w:rsidRPr="00F00521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785DEAB1" w:rsidR="00CA6BEA" w:rsidRPr="00F00521" w:rsidRDefault="00CA6BEA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19422B19" w14:textId="1B4E6E5E" w:rsidR="00CA6BEA" w:rsidRPr="00F00521" w:rsidRDefault="00CA6BEA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F90B01" w:rsidRPr="00F00521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7777777" w:rsidR="00F90B01" w:rsidRPr="00F00521" w:rsidRDefault="00F90B01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77777777" w:rsidR="00F90B01" w:rsidRPr="00F00521" w:rsidRDefault="00F90B01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47098C" w:rsidRPr="00F00521" w14:paraId="6D9BD237" w14:textId="77777777" w:rsidTr="00B80D3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C1C7EF8" w14:textId="77777777" w:rsidR="0047098C" w:rsidRPr="00F00521" w:rsidRDefault="0047098C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F00521" w:rsidRDefault="0047098C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627E748B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667529DF" w14:textId="77777777" w:rsidR="00B80D3A" w:rsidRPr="00F00521" w:rsidRDefault="00B80D3A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7D43192" w14:textId="77777777" w:rsidR="00B80D3A" w:rsidRPr="00F00521" w:rsidRDefault="00B80D3A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bookmarkEnd w:id="5"/>
    </w:tbl>
    <w:p w14:paraId="5457D6AE" w14:textId="51EE9FA1" w:rsidR="00B80D3A" w:rsidRPr="00B80D3A" w:rsidRDefault="00B80D3A" w:rsidP="00B80D3A">
      <w:pPr>
        <w:pStyle w:val="Heading1"/>
        <w:numPr>
          <w:ilvl w:val="0"/>
          <w:numId w:val="0"/>
        </w:numPr>
        <w:rPr>
          <w:rFonts w:ascii="Helvetica" w:hAnsi="Helvetica"/>
        </w:rPr>
      </w:pPr>
    </w:p>
    <w:p w14:paraId="3BE6AEF2" w14:textId="1BD242AC" w:rsidR="006F2F5C" w:rsidRDefault="006F2F5C" w:rsidP="00760DB3">
      <w:pPr>
        <w:pStyle w:val="Heading1"/>
        <w:rPr>
          <w:rFonts w:ascii="Helvetica" w:hAnsi="Helvetica"/>
        </w:rPr>
      </w:pPr>
      <w:bookmarkStart w:id="6" w:name="_Toc314046541"/>
      <w:r>
        <w:rPr>
          <w:rFonts w:ascii="Helvetica" w:hAnsi="Helvetica"/>
        </w:rPr>
        <w:t>Applications</w:t>
      </w:r>
      <w:bookmarkEnd w:id="6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B80D3A" w:rsidRPr="00F00521" w14:paraId="3E3564D3" w14:textId="77777777" w:rsidTr="004A1681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CE3394" w14:textId="3D1DEE10" w:rsidR="00B80D3A" w:rsidRPr="00F00521" w:rsidRDefault="00B80D3A" w:rsidP="004A1681">
            <w:pPr>
              <w:pStyle w:val="CellBase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Application Name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39D8CF5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Definition</w:t>
            </w:r>
          </w:p>
        </w:tc>
      </w:tr>
      <w:tr w:rsidR="00B80D3A" w:rsidRPr="00F00521" w14:paraId="3F639620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169D9FB" w14:textId="40429EB9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  <w:r>
              <w:rPr>
                <w:rFonts w:ascii="Helvetica" w:hAnsi="Helvetica"/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74DC382A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504C42B4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A830EA2" w14:textId="50D261D1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  <w:proofErr w:type="spellStart"/>
            <w:r>
              <w:rPr>
                <w:rFonts w:ascii="Helvetica" w:hAnsi="Helvetica"/>
                <w:bCs/>
                <w:szCs w:val="20"/>
              </w:rPr>
              <w:t>MicroMappers</w:t>
            </w:r>
            <w:proofErr w:type="spellEnd"/>
          </w:p>
        </w:tc>
        <w:tc>
          <w:tcPr>
            <w:tcW w:w="7776" w:type="dxa"/>
          </w:tcPr>
          <w:p w14:paraId="40D541DB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79A4862E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8A7CC8F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785F4344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58F0CE56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37BC83EE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61E069E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2E9C61B8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928AB82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18487425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436EBEF2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05DA51D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3941822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68D280AF" w14:textId="77777777" w:rsidR="00770E09" w:rsidRDefault="00770E09" w:rsidP="00770E09"/>
    <w:p w14:paraId="36A0CC80" w14:textId="4BA8E07E" w:rsidR="00884F90" w:rsidRPr="00DA1DA6" w:rsidRDefault="00884F90" w:rsidP="00DA1DA6">
      <w:r>
        <w:rPr>
          <w:noProof/>
          <w:lang w:eastAsia="en-US"/>
        </w:rPr>
        <w:drawing>
          <wp:inline distT="0" distB="0" distL="0" distR="0" wp14:anchorId="4D6F7388" wp14:editId="0DB1CE9D">
            <wp:extent cx="6114415" cy="52603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DR - New 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811" cy="52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56D33836" w14:textId="00206602" w:rsidR="006F2F5C" w:rsidRDefault="006F2F5C" w:rsidP="00760DB3">
      <w:pPr>
        <w:pStyle w:val="Heading1"/>
        <w:rPr>
          <w:rFonts w:ascii="Helvetica" w:hAnsi="Helvetica"/>
        </w:rPr>
      </w:pPr>
      <w:bookmarkStart w:id="8" w:name="_Toc314046542"/>
      <w:r>
        <w:rPr>
          <w:rFonts w:ascii="Helvetica" w:hAnsi="Helvetica"/>
        </w:rPr>
        <w:t>AIDR</w:t>
      </w:r>
      <w:bookmarkEnd w:id="8"/>
    </w:p>
    <w:p w14:paraId="7AE3C649" w14:textId="2146F804" w:rsidR="00B80D3A" w:rsidRDefault="00B80D3A" w:rsidP="00B80D3A">
      <w:pPr>
        <w:pStyle w:val="Heading2"/>
        <w:rPr>
          <w:rFonts w:ascii="Helvetica" w:hAnsi="Helvetica"/>
        </w:rPr>
      </w:pPr>
      <w:bookmarkStart w:id="9" w:name="_Toc314046543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-collector</w:t>
      </w:r>
      <w:bookmarkEnd w:id="9"/>
    </w:p>
    <w:p w14:paraId="74B366F9" w14:textId="212BE18F" w:rsidR="00B80D3A" w:rsidRDefault="00B80D3A" w:rsidP="00B80D3A">
      <w:pPr>
        <w:pStyle w:val="Heading2"/>
        <w:rPr>
          <w:rFonts w:ascii="Helvetica" w:hAnsi="Helvetica"/>
        </w:rPr>
      </w:pPr>
      <w:bookmarkStart w:id="10" w:name="_Toc314046544"/>
      <w:proofErr w:type="spellStart"/>
      <w:proofErr w:type="gramStart"/>
      <w:r>
        <w:rPr>
          <w:rFonts w:ascii="Helvetica" w:hAnsi="Helvetica"/>
        </w:rPr>
        <w:t>aidr</w:t>
      </w:r>
      <w:proofErr w:type="gramEnd"/>
      <w:r>
        <w:rPr>
          <w:rFonts w:ascii="Helvetica" w:hAnsi="Helvetica"/>
        </w:rPr>
        <w:t>-persister</w:t>
      </w:r>
      <w:bookmarkEnd w:id="10"/>
      <w:proofErr w:type="spellEnd"/>
    </w:p>
    <w:p w14:paraId="57427F84" w14:textId="2D22D5F4" w:rsidR="00884F90" w:rsidRDefault="00884F90" w:rsidP="00884F90">
      <w:r>
        <w:rPr>
          <w:noProof/>
          <w:lang w:eastAsia="en-US"/>
        </w:rPr>
        <w:drawing>
          <wp:inline distT="0" distB="0" distL="0" distR="0" wp14:anchorId="1D541B2B" wp14:editId="10CB0319">
            <wp:extent cx="6126480" cy="7928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r4Collector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B3CE" w14:textId="0C2E6A01" w:rsidR="00884F90" w:rsidRPr="00884F90" w:rsidRDefault="00884F90" w:rsidP="00884F90">
      <w:r>
        <w:rPr>
          <w:noProof/>
          <w:lang w:eastAsia="en-US"/>
        </w:rPr>
        <w:drawing>
          <wp:inline distT="0" distB="0" distL="0" distR="0" wp14:anchorId="6BA54CED" wp14:editId="6F241383">
            <wp:extent cx="6126480" cy="7928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v Generation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EE76" w14:textId="4EF0C71F" w:rsidR="00B80D3A" w:rsidRDefault="00B80D3A" w:rsidP="00B80D3A">
      <w:pPr>
        <w:pStyle w:val="Heading2"/>
        <w:rPr>
          <w:rFonts w:ascii="Helvetica" w:hAnsi="Helvetica"/>
        </w:rPr>
      </w:pPr>
      <w:bookmarkStart w:id="11" w:name="_Toc314046545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-tagger</w:t>
      </w:r>
      <w:bookmarkEnd w:id="11"/>
    </w:p>
    <w:p w14:paraId="39A3455F" w14:textId="3E9CA1C6" w:rsidR="00884F90" w:rsidRPr="00884F90" w:rsidRDefault="00884F90" w:rsidP="00884F90">
      <w:r>
        <w:rPr>
          <w:noProof/>
          <w:lang w:eastAsia="en-US"/>
        </w:rPr>
        <w:drawing>
          <wp:inline distT="0" distB="0" distL="0" distR="0" wp14:anchorId="19F701A6" wp14:editId="09ABF631">
            <wp:extent cx="6126480" cy="4424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ger - New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2E0E" w14:textId="10781734" w:rsidR="00B80D3A" w:rsidRPr="00B80D3A" w:rsidRDefault="00B80D3A" w:rsidP="00B80D3A">
      <w:pPr>
        <w:pStyle w:val="Heading2"/>
        <w:rPr>
          <w:rFonts w:ascii="Helvetica" w:hAnsi="Helvetica"/>
        </w:rPr>
      </w:pPr>
      <w:bookmarkStart w:id="12" w:name="_Toc314046546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-tagger-</w:t>
      </w:r>
      <w:proofErr w:type="spellStart"/>
      <w:r>
        <w:rPr>
          <w:rFonts w:ascii="Helvetica" w:hAnsi="Helvetica"/>
        </w:rPr>
        <w:t>api</w:t>
      </w:r>
      <w:bookmarkEnd w:id="12"/>
      <w:proofErr w:type="spellEnd"/>
    </w:p>
    <w:p w14:paraId="789C5B99" w14:textId="3D18563A" w:rsidR="00B80D3A" w:rsidRDefault="00B80D3A" w:rsidP="00B80D3A">
      <w:pPr>
        <w:pStyle w:val="Heading2"/>
        <w:rPr>
          <w:rFonts w:ascii="Helvetica" w:hAnsi="Helvetica"/>
        </w:rPr>
      </w:pPr>
      <w:bookmarkStart w:id="13" w:name="_Toc314046547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-manager</w:t>
      </w:r>
      <w:bookmarkEnd w:id="13"/>
    </w:p>
    <w:p w14:paraId="29C37E43" w14:textId="44AB7732" w:rsidR="00B80D3A" w:rsidRDefault="00B80D3A" w:rsidP="00B80D3A">
      <w:pPr>
        <w:pStyle w:val="Heading2"/>
        <w:rPr>
          <w:rFonts w:ascii="Helvetica" w:hAnsi="Helvetica"/>
        </w:rPr>
      </w:pPr>
      <w:bookmarkStart w:id="14" w:name="_Toc314046548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-trainer-</w:t>
      </w:r>
      <w:proofErr w:type="spellStart"/>
      <w:r>
        <w:rPr>
          <w:rFonts w:ascii="Helvetica" w:hAnsi="Helvetica"/>
        </w:rPr>
        <w:t>api</w:t>
      </w:r>
      <w:bookmarkEnd w:id="14"/>
      <w:proofErr w:type="spellEnd"/>
    </w:p>
    <w:p w14:paraId="0D008CDB" w14:textId="77777777" w:rsidR="00552E62" w:rsidRPr="00454801" w:rsidRDefault="00552E62" w:rsidP="00552E62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restful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54801">
        <w:rPr>
          <w:rFonts w:asciiTheme="majorHAnsi" w:hAnsiTheme="majorHAnsi"/>
          <w:sz w:val="22"/>
          <w:szCs w:val="22"/>
        </w:rPr>
        <w:t>api</w:t>
      </w:r>
      <w:proofErr w:type="spellEnd"/>
      <w:r w:rsidRPr="00454801">
        <w:rPr>
          <w:rFonts w:asciiTheme="majorHAnsi" w:hAnsiTheme="majorHAnsi"/>
          <w:sz w:val="22"/>
          <w:szCs w:val="22"/>
        </w:rPr>
        <w:t xml:space="preserve"> module that is interacting with </w:t>
      </w:r>
      <w:proofErr w:type="spellStart"/>
      <w:r w:rsidRPr="00454801">
        <w:rPr>
          <w:rFonts w:asciiTheme="majorHAnsi" w:hAnsiTheme="majorHAnsi"/>
          <w:sz w:val="22"/>
          <w:szCs w:val="22"/>
        </w:rPr>
        <w:t>aidr</w:t>
      </w:r>
      <w:proofErr w:type="spellEnd"/>
      <w:r w:rsidRPr="00454801">
        <w:rPr>
          <w:rFonts w:asciiTheme="majorHAnsi" w:hAnsiTheme="majorHAnsi"/>
          <w:sz w:val="22"/>
          <w:szCs w:val="22"/>
        </w:rPr>
        <w:t xml:space="preserve"> only to create text based clicker. And, populate task data for tagging. Also, import data for classification.</w:t>
      </w:r>
    </w:p>
    <w:p w14:paraId="6928544B" w14:textId="77777777" w:rsidR="00552E62" w:rsidRPr="00454801" w:rsidRDefault="00552E62" w:rsidP="00552E62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Its handles only AIDR specific data</w:t>
      </w:r>
    </w:p>
    <w:p w14:paraId="4B36BDED" w14:textId="77777777" w:rsidR="00552E62" w:rsidRPr="00454801" w:rsidRDefault="00552E62" w:rsidP="00552E62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Technology :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Spring MVC, MySQL, </w:t>
      </w:r>
      <w:proofErr w:type="spellStart"/>
      <w:r w:rsidRPr="00454801">
        <w:rPr>
          <w:rFonts w:asciiTheme="majorHAnsi" w:hAnsiTheme="majorHAnsi"/>
          <w:sz w:val="22"/>
          <w:szCs w:val="22"/>
        </w:rPr>
        <w:t>ejb</w:t>
      </w:r>
      <w:proofErr w:type="spellEnd"/>
    </w:p>
    <w:p w14:paraId="0E211088" w14:textId="77777777" w:rsidR="00552E62" w:rsidRPr="00454801" w:rsidRDefault="00552E62" w:rsidP="00552E62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Servers :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</w:t>
      </w:r>
    </w:p>
    <w:p w14:paraId="2583E64F" w14:textId="77777777" w:rsidR="00552E62" w:rsidRPr="00454801" w:rsidRDefault="00552E62" w:rsidP="00552E62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Azure VM1 – AIDR </w:t>
      </w:r>
      <w:proofErr w:type="gramStart"/>
      <w:r w:rsidRPr="00454801">
        <w:rPr>
          <w:rFonts w:asciiTheme="majorHAnsi" w:hAnsiTheme="majorHAnsi"/>
          <w:sz w:val="22"/>
          <w:szCs w:val="22"/>
        </w:rPr>
        <w:t>PRODUCTION(</w:t>
      </w:r>
      <w:proofErr w:type="gramEnd"/>
      <w:r w:rsidRPr="00454801">
        <w:rPr>
          <w:rFonts w:asciiTheme="majorHAnsi" w:hAnsiTheme="majorHAnsi"/>
          <w:sz w:val="22"/>
          <w:szCs w:val="22"/>
        </w:rPr>
        <w:t>Production)</w:t>
      </w:r>
    </w:p>
    <w:p w14:paraId="50272151" w14:textId="77777777" w:rsidR="00552E62" w:rsidRPr="00454801" w:rsidRDefault="00552E62" w:rsidP="00552E62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Azure </w:t>
      </w:r>
      <w:proofErr w:type="gramStart"/>
      <w:r w:rsidRPr="00454801">
        <w:rPr>
          <w:rFonts w:asciiTheme="majorHAnsi" w:hAnsiTheme="majorHAnsi"/>
          <w:sz w:val="22"/>
          <w:szCs w:val="22"/>
        </w:rPr>
        <w:t>VM2(</w:t>
      </w:r>
      <w:proofErr w:type="gramEnd"/>
      <w:r w:rsidRPr="00454801">
        <w:rPr>
          <w:rFonts w:asciiTheme="majorHAnsi" w:hAnsiTheme="majorHAnsi"/>
          <w:sz w:val="22"/>
          <w:szCs w:val="22"/>
        </w:rPr>
        <w:t>QA)</w:t>
      </w:r>
    </w:p>
    <w:p w14:paraId="5D687FED" w14:textId="77777777" w:rsidR="00552E62" w:rsidRPr="00552E62" w:rsidRDefault="00552E62" w:rsidP="00552E62"/>
    <w:p w14:paraId="31FF5E20" w14:textId="25C0EAC4" w:rsidR="00B80D3A" w:rsidRDefault="00B80D3A" w:rsidP="00B80D3A">
      <w:pPr>
        <w:pStyle w:val="Heading2"/>
        <w:rPr>
          <w:rFonts w:ascii="Helvetica" w:hAnsi="Helvetica"/>
        </w:rPr>
      </w:pPr>
      <w:bookmarkStart w:id="15" w:name="_Toc314046549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-trainer-</w:t>
      </w:r>
      <w:proofErr w:type="spellStart"/>
      <w:r>
        <w:rPr>
          <w:rFonts w:ascii="Helvetica" w:hAnsi="Helvetica"/>
        </w:rPr>
        <w:t>pybossa</w:t>
      </w:r>
      <w:bookmarkEnd w:id="15"/>
      <w:proofErr w:type="spellEnd"/>
    </w:p>
    <w:p w14:paraId="2120779D" w14:textId="77777777" w:rsidR="004847BF" w:rsidRPr="00454801" w:rsidRDefault="004847BF" w:rsidP="004847BF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Scheduled service module that creates apps, publishes and imports tasks to/from </w:t>
      </w:r>
      <w:proofErr w:type="spellStart"/>
      <w:r w:rsidRPr="00454801">
        <w:rPr>
          <w:rFonts w:asciiTheme="majorHAnsi" w:hAnsiTheme="majorHAnsi"/>
          <w:sz w:val="22"/>
          <w:szCs w:val="22"/>
        </w:rPr>
        <w:t>Pybossa</w:t>
      </w:r>
      <w:proofErr w:type="spellEnd"/>
      <w:r w:rsidRPr="00454801">
        <w:rPr>
          <w:rFonts w:asciiTheme="majorHAnsi" w:hAnsiTheme="majorHAnsi"/>
          <w:sz w:val="22"/>
          <w:szCs w:val="22"/>
        </w:rPr>
        <w:t>-Service. The module is a stand alone application that is running based on data</w:t>
      </w:r>
    </w:p>
    <w:p w14:paraId="759994C1" w14:textId="77777777" w:rsidR="004847BF" w:rsidRPr="00454801" w:rsidRDefault="004847BF" w:rsidP="004847BF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Its handles only AIDR specific data and handles only text clicker</w:t>
      </w:r>
    </w:p>
    <w:p w14:paraId="1FEC9E56" w14:textId="77777777" w:rsidR="004847BF" w:rsidRPr="00454801" w:rsidRDefault="004847BF" w:rsidP="004847BF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Technology :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Spring MVC, MySQL, </w:t>
      </w:r>
    </w:p>
    <w:p w14:paraId="53830436" w14:textId="77777777" w:rsidR="004847BF" w:rsidRPr="00454801" w:rsidRDefault="004847BF" w:rsidP="004847BF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Servers :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</w:t>
      </w:r>
    </w:p>
    <w:p w14:paraId="64456395" w14:textId="77777777" w:rsidR="004847BF" w:rsidRPr="00454801" w:rsidRDefault="004847BF" w:rsidP="004847BF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Azure VM1 – AIDR </w:t>
      </w:r>
      <w:proofErr w:type="gramStart"/>
      <w:r w:rsidRPr="00454801">
        <w:rPr>
          <w:rFonts w:asciiTheme="majorHAnsi" w:hAnsiTheme="majorHAnsi"/>
          <w:sz w:val="22"/>
          <w:szCs w:val="22"/>
        </w:rPr>
        <w:t>PRODUCTION(</w:t>
      </w:r>
      <w:proofErr w:type="gramEnd"/>
      <w:r w:rsidRPr="00454801">
        <w:rPr>
          <w:rFonts w:asciiTheme="majorHAnsi" w:hAnsiTheme="majorHAnsi"/>
          <w:sz w:val="22"/>
          <w:szCs w:val="22"/>
        </w:rPr>
        <w:t>Production)</w:t>
      </w:r>
    </w:p>
    <w:p w14:paraId="550A2E68" w14:textId="77777777" w:rsidR="004847BF" w:rsidRPr="00454801" w:rsidRDefault="004847BF" w:rsidP="004847BF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Azure </w:t>
      </w:r>
      <w:proofErr w:type="gramStart"/>
      <w:r w:rsidRPr="00454801">
        <w:rPr>
          <w:rFonts w:asciiTheme="majorHAnsi" w:hAnsiTheme="majorHAnsi"/>
          <w:sz w:val="22"/>
          <w:szCs w:val="22"/>
        </w:rPr>
        <w:t>VM2(</w:t>
      </w:r>
      <w:proofErr w:type="gramEnd"/>
      <w:r w:rsidRPr="00454801">
        <w:rPr>
          <w:rFonts w:asciiTheme="majorHAnsi" w:hAnsiTheme="majorHAnsi"/>
          <w:sz w:val="22"/>
          <w:szCs w:val="22"/>
        </w:rPr>
        <w:t>QA)</w:t>
      </w:r>
    </w:p>
    <w:p w14:paraId="094B1991" w14:textId="77777777" w:rsidR="004847BF" w:rsidRPr="004847BF" w:rsidRDefault="004847BF" w:rsidP="004847BF"/>
    <w:p w14:paraId="2D22E1E7" w14:textId="62DC9017" w:rsidR="006F2F5C" w:rsidRPr="00C84A89" w:rsidRDefault="006F2F5C" w:rsidP="00C84A89">
      <w:pPr>
        <w:pStyle w:val="Heading1"/>
        <w:rPr>
          <w:rFonts w:ascii="Helvetica" w:hAnsi="Helvetica"/>
        </w:rPr>
      </w:pPr>
      <w:bookmarkStart w:id="16" w:name="_Toc314046550"/>
      <w:proofErr w:type="spellStart"/>
      <w:r w:rsidRPr="00C84A89">
        <w:rPr>
          <w:rFonts w:ascii="Helvetica" w:hAnsi="Helvetica"/>
        </w:rPr>
        <w:t>MicroMappers</w:t>
      </w:r>
      <w:bookmarkEnd w:id="16"/>
      <w:proofErr w:type="spellEnd"/>
    </w:p>
    <w:p w14:paraId="65648A55" w14:textId="7DF7D3AA" w:rsidR="00215CAD" w:rsidRDefault="00215CAD" w:rsidP="00215CAD">
      <w:pPr>
        <w:pStyle w:val="Heading2"/>
        <w:rPr>
          <w:rFonts w:ascii="Helvetica" w:hAnsi="Helvetica"/>
        </w:rPr>
      </w:pPr>
      <w:bookmarkStart w:id="17" w:name="_Toc314046551"/>
      <w:r>
        <w:rPr>
          <w:rFonts w:ascii="Helvetica" w:hAnsi="Helvetica"/>
        </w:rPr>
        <w:t>MMAPI</w:t>
      </w:r>
      <w:bookmarkEnd w:id="17"/>
    </w:p>
    <w:p w14:paraId="278015A6" w14:textId="374D2918" w:rsidR="00215CAD" w:rsidRDefault="00215CAD" w:rsidP="00215CAD">
      <w:pPr>
        <w:pStyle w:val="Heading2"/>
        <w:rPr>
          <w:rFonts w:ascii="Helvetica" w:hAnsi="Helvetica"/>
        </w:rPr>
      </w:pPr>
      <w:bookmarkStart w:id="18" w:name="_Toc314046552"/>
      <w:r>
        <w:rPr>
          <w:rFonts w:ascii="Helvetica" w:hAnsi="Helvetica"/>
        </w:rPr>
        <w:t>MM-Trainer-</w:t>
      </w:r>
      <w:proofErr w:type="spellStart"/>
      <w:r>
        <w:rPr>
          <w:rFonts w:ascii="Helvetica" w:hAnsi="Helvetica"/>
        </w:rPr>
        <w:t>Pybossa</w:t>
      </w:r>
      <w:bookmarkEnd w:id="18"/>
      <w:proofErr w:type="spellEnd"/>
    </w:p>
    <w:p w14:paraId="598EA9E1" w14:textId="04A10DE8" w:rsidR="00215CAD" w:rsidRDefault="00215CAD" w:rsidP="00215CAD">
      <w:pPr>
        <w:pStyle w:val="Heading2"/>
        <w:rPr>
          <w:rFonts w:ascii="Helvetica" w:hAnsi="Helvetica"/>
        </w:rPr>
      </w:pPr>
      <w:bookmarkStart w:id="19" w:name="_Toc314046553"/>
      <w:r>
        <w:rPr>
          <w:rFonts w:ascii="Helvetica" w:hAnsi="Helvetica"/>
        </w:rPr>
        <w:t>Clickers</w:t>
      </w:r>
      <w:bookmarkEnd w:id="19"/>
    </w:p>
    <w:p w14:paraId="3ABE715C" w14:textId="365D61A9" w:rsidR="0078282B" w:rsidRDefault="0078282B" w:rsidP="0078282B">
      <w:r>
        <w:rPr>
          <w:rFonts w:asciiTheme="majorHAnsi" w:hAnsiTheme="majorHAnsi"/>
          <w:noProof/>
          <w:lang w:eastAsia="en-US"/>
        </w:rPr>
        <w:drawing>
          <wp:inline distT="0" distB="0" distL="0" distR="0" wp14:anchorId="37785E9F" wp14:editId="5E7EC790">
            <wp:extent cx="612648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ACEF" w14:textId="77777777" w:rsidR="0078282B" w:rsidRDefault="0078282B" w:rsidP="0078282B"/>
    <w:p w14:paraId="299BF01C" w14:textId="5E573A36" w:rsidR="006F5060" w:rsidRDefault="006F5060" w:rsidP="0078282B">
      <w:r w:rsidRPr="00454801">
        <w:rPr>
          <w:rFonts w:asciiTheme="majorHAnsi" w:hAnsiTheme="majorHAnsi"/>
          <w:noProof/>
          <w:lang w:eastAsia="en-US"/>
        </w:rPr>
        <w:drawing>
          <wp:inline distT="0" distB="0" distL="0" distR="0" wp14:anchorId="536113DD" wp14:editId="4E43F4DA">
            <wp:extent cx="6121400" cy="5909945"/>
            <wp:effectExtent l="0" t="0" r="0" b="8255"/>
            <wp:docPr id="6" name="Picture 6" descr="Macintosh HD:Users:jlucas:Desktop: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lucas:Desktop: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D2F6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20" w:name="_Toc292611614"/>
      <w:r w:rsidRPr="00454801">
        <w:rPr>
          <w:rFonts w:asciiTheme="majorHAnsi" w:hAnsiTheme="majorHAnsi"/>
        </w:rPr>
        <w:t>Text Clicker</w:t>
      </w:r>
      <w:bookmarkEnd w:id="20"/>
    </w:p>
    <w:p w14:paraId="665918E2" w14:textId="77777777" w:rsidR="0078282B" w:rsidRPr="00454801" w:rsidRDefault="0078282B" w:rsidP="0078282B">
      <w:pPr>
        <w:ind w:left="1440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 xml:space="preserve">Classify </w:t>
      </w:r>
      <w:proofErr w:type="gramStart"/>
      <w:r w:rsidRPr="00454801">
        <w:rPr>
          <w:rFonts w:asciiTheme="majorHAnsi" w:hAnsiTheme="majorHAnsi"/>
          <w:sz w:val="22"/>
          <w:szCs w:val="22"/>
        </w:rPr>
        <w:t>text based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data</w:t>
      </w:r>
    </w:p>
    <w:p w14:paraId="031C7710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21" w:name="_Toc292611615"/>
      <w:r w:rsidRPr="00454801">
        <w:rPr>
          <w:rFonts w:asciiTheme="majorHAnsi" w:hAnsiTheme="majorHAnsi"/>
        </w:rPr>
        <w:t>Image Clicker</w:t>
      </w:r>
      <w:bookmarkEnd w:id="21"/>
    </w:p>
    <w:p w14:paraId="761055EF" w14:textId="77777777" w:rsidR="0078282B" w:rsidRPr="00454801" w:rsidRDefault="0078282B" w:rsidP="0078282B">
      <w:pPr>
        <w:ind w:left="1440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 xml:space="preserve">Classify </w:t>
      </w:r>
      <w:proofErr w:type="gramStart"/>
      <w:r w:rsidRPr="00454801">
        <w:rPr>
          <w:rFonts w:asciiTheme="majorHAnsi" w:hAnsiTheme="majorHAnsi"/>
          <w:sz w:val="22"/>
          <w:szCs w:val="22"/>
        </w:rPr>
        <w:t>image based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data</w:t>
      </w:r>
    </w:p>
    <w:p w14:paraId="6BBDA9B6" w14:textId="77777777" w:rsidR="0078282B" w:rsidRPr="00454801" w:rsidRDefault="0078282B" w:rsidP="0078282B">
      <w:pPr>
        <w:ind w:left="1440"/>
        <w:rPr>
          <w:rFonts w:asciiTheme="majorHAnsi" w:hAnsiTheme="majorHAnsi"/>
        </w:rPr>
      </w:pPr>
    </w:p>
    <w:p w14:paraId="66248DA5" w14:textId="77777777" w:rsidR="0078282B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22" w:name="_Toc292611616"/>
      <w:r>
        <w:rPr>
          <w:rFonts w:asciiTheme="majorHAnsi" w:hAnsiTheme="majorHAnsi"/>
        </w:rPr>
        <w:t>Video Clicker</w:t>
      </w:r>
    </w:p>
    <w:p w14:paraId="235AEDC0" w14:textId="77777777" w:rsidR="0078282B" w:rsidRPr="002B564D" w:rsidRDefault="0078282B" w:rsidP="0078282B">
      <w:pPr>
        <w:ind w:left="1440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 xml:space="preserve">Classify </w:t>
      </w:r>
      <w:r>
        <w:rPr>
          <w:rFonts w:asciiTheme="majorHAnsi" w:hAnsiTheme="majorHAnsi"/>
          <w:sz w:val="22"/>
          <w:szCs w:val="22"/>
        </w:rPr>
        <w:t>video</w:t>
      </w:r>
      <w:r w:rsidRPr="00454801">
        <w:rPr>
          <w:rFonts w:asciiTheme="majorHAnsi" w:hAnsiTheme="majorHAnsi"/>
          <w:sz w:val="22"/>
          <w:szCs w:val="22"/>
        </w:rPr>
        <w:t xml:space="preserve"> based data</w:t>
      </w:r>
    </w:p>
    <w:p w14:paraId="725FAD6C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r w:rsidRPr="00454801">
        <w:rPr>
          <w:rFonts w:asciiTheme="majorHAnsi" w:hAnsiTheme="majorHAnsi"/>
        </w:rPr>
        <w:t>3W Clicker</w:t>
      </w:r>
      <w:bookmarkEnd w:id="22"/>
    </w:p>
    <w:p w14:paraId="5B8CFDCC" w14:textId="77777777" w:rsidR="0078282B" w:rsidRPr="00454801" w:rsidRDefault="0078282B" w:rsidP="0078282B">
      <w:pPr>
        <w:ind w:left="1440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>Classify news media data</w:t>
      </w:r>
    </w:p>
    <w:p w14:paraId="4AF154CC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23" w:name="_Toc292611617"/>
      <w:r w:rsidRPr="00454801">
        <w:rPr>
          <w:rFonts w:asciiTheme="majorHAnsi" w:hAnsiTheme="majorHAnsi"/>
        </w:rPr>
        <w:t>Text Geo Clicker</w:t>
      </w:r>
      <w:bookmarkEnd w:id="23"/>
    </w:p>
    <w:p w14:paraId="1CC7D2E3" w14:textId="1F142F6A" w:rsidR="0078282B" w:rsidRPr="007D029E" w:rsidRDefault="0078282B" w:rsidP="007D029E">
      <w:pPr>
        <w:ind w:left="1440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454801">
        <w:rPr>
          <w:rFonts w:asciiTheme="majorHAnsi" w:hAnsiTheme="majorHAnsi"/>
          <w:sz w:val="22"/>
          <w:szCs w:val="22"/>
        </w:rPr>
        <w:t>geotag</w:t>
      </w:r>
      <w:proofErr w:type="spellEnd"/>
      <w:proofErr w:type="gramEnd"/>
      <w:r w:rsidRPr="00454801">
        <w:rPr>
          <w:rFonts w:asciiTheme="majorHAnsi" w:hAnsiTheme="majorHAnsi"/>
          <w:sz w:val="22"/>
          <w:szCs w:val="22"/>
        </w:rPr>
        <w:t xml:space="preserve"> text based data that is promoted from Text Clicker</w:t>
      </w:r>
    </w:p>
    <w:p w14:paraId="38F21BF1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24" w:name="_Toc292611618"/>
      <w:r w:rsidRPr="00454801">
        <w:rPr>
          <w:rFonts w:asciiTheme="majorHAnsi" w:hAnsiTheme="majorHAnsi"/>
        </w:rPr>
        <w:t>Image Geo Clicker</w:t>
      </w:r>
      <w:bookmarkEnd w:id="24"/>
    </w:p>
    <w:p w14:paraId="3B26BF59" w14:textId="77777777" w:rsidR="0078282B" w:rsidRPr="00454801" w:rsidRDefault="0078282B" w:rsidP="0078282B">
      <w:pPr>
        <w:ind w:left="1440"/>
        <w:rPr>
          <w:rFonts w:asciiTheme="majorHAnsi" w:hAnsiTheme="majorHAnsi"/>
        </w:rPr>
      </w:pPr>
      <w:proofErr w:type="spellStart"/>
      <w:proofErr w:type="gramStart"/>
      <w:r w:rsidRPr="00454801">
        <w:rPr>
          <w:rFonts w:asciiTheme="majorHAnsi" w:hAnsiTheme="majorHAnsi"/>
          <w:sz w:val="22"/>
          <w:szCs w:val="22"/>
        </w:rPr>
        <w:t>geotag</w:t>
      </w:r>
      <w:proofErr w:type="spellEnd"/>
      <w:proofErr w:type="gramEnd"/>
      <w:r w:rsidRPr="00454801">
        <w:rPr>
          <w:rFonts w:asciiTheme="majorHAnsi" w:hAnsiTheme="majorHAnsi"/>
          <w:sz w:val="22"/>
          <w:szCs w:val="22"/>
        </w:rPr>
        <w:t xml:space="preserve"> Image based data that is promoted from Image Clicker</w:t>
      </w:r>
    </w:p>
    <w:p w14:paraId="58878828" w14:textId="77777777" w:rsidR="0078282B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25" w:name="_Toc292611619"/>
      <w:r>
        <w:rPr>
          <w:rFonts w:asciiTheme="majorHAnsi" w:hAnsiTheme="majorHAnsi"/>
        </w:rPr>
        <w:t>Video Geo Clicker</w:t>
      </w:r>
    </w:p>
    <w:p w14:paraId="627F43AA" w14:textId="77777777" w:rsidR="0078282B" w:rsidRPr="002B564D" w:rsidRDefault="0078282B" w:rsidP="0078282B">
      <w:pPr>
        <w:ind w:left="1440"/>
        <w:rPr>
          <w:rFonts w:asciiTheme="majorHAnsi" w:hAnsiTheme="majorHAnsi"/>
        </w:rPr>
      </w:pPr>
      <w:proofErr w:type="spellStart"/>
      <w:proofErr w:type="gramStart"/>
      <w:r w:rsidRPr="00454801">
        <w:rPr>
          <w:rFonts w:asciiTheme="majorHAnsi" w:hAnsiTheme="majorHAnsi"/>
          <w:sz w:val="22"/>
          <w:szCs w:val="22"/>
        </w:rPr>
        <w:t>geotag</w:t>
      </w:r>
      <w:proofErr w:type="spellEnd"/>
      <w:proofErr w:type="gramEnd"/>
      <w:r w:rsidRPr="00454801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video</w:t>
      </w:r>
      <w:r w:rsidRPr="00454801">
        <w:rPr>
          <w:rFonts w:asciiTheme="majorHAnsi" w:hAnsiTheme="majorHAnsi"/>
          <w:sz w:val="22"/>
          <w:szCs w:val="22"/>
        </w:rPr>
        <w:t xml:space="preserve"> based data that is promoted from </w:t>
      </w:r>
      <w:r>
        <w:rPr>
          <w:rFonts w:asciiTheme="majorHAnsi" w:hAnsiTheme="majorHAnsi"/>
          <w:sz w:val="22"/>
          <w:szCs w:val="22"/>
        </w:rPr>
        <w:t>video</w:t>
      </w:r>
      <w:r w:rsidRPr="00454801">
        <w:rPr>
          <w:rFonts w:asciiTheme="majorHAnsi" w:hAnsiTheme="majorHAnsi"/>
          <w:sz w:val="22"/>
          <w:szCs w:val="22"/>
        </w:rPr>
        <w:t xml:space="preserve"> Clicker</w:t>
      </w:r>
    </w:p>
    <w:p w14:paraId="4753C87E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r w:rsidRPr="00454801">
        <w:rPr>
          <w:rFonts w:asciiTheme="majorHAnsi" w:hAnsiTheme="majorHAnsi"/>
        </w:rPr>
        <w:t>Aerial Clicker</w:t>
      </w:r>
      <w:bookmarkEnd w:id="25"/>
    </w:p>
    <w:p w14:paraId="743F6DA6" w14:textId="77777777" w:rsidR="0078282B" w:rsidRPr="00454801" w:rsidRDefault="0078282B" w:rsidP="0078282B">
      <w:pPr>
        <w:ind w:left="1440"/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Feature tracing on aerial imagery</w:t>
      </w:r>
    </w:p>
    <w:p w14:paraId="405E7E61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26" w:name="_Toc292611620"/>
      <w:proofErr w:type="spellStart"/>
      <w:r w:rsidRPr="00454801">
        <w:rPr>
          <w:rFonts w:asciiTheme="majorHAnsi" w:hAnsiTheme="majorHAnsi"/>
        </w:rPr>
        <w:t>Satelitte</w:t>
      </w:r>
      <w:proofErr w:type="spellEnd"/>
      <w:r w:rsidRPr="00454801">
        <w:rPr>
          <w:rFonts w:asciiTheme="majorHAnsi" w:hAnsiTheme="majorHAnsi"/>
        </w:rPr>
        <w:t xml:space="preserve"> Clicker</w:t>
      </w:r>
      <w:bookmarkEnd w:id="26"/>
    </w:p>
    <w:p w14:paraId="0423197F" w14:textId="77777777" w:rsidR="0078282B" w:rsidRPr="00454801" w:rsidRDefault="0078282B" w:rsidP="0078282B">
      <w:pPr>
        <w:ind w:left="1440"/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Feature tracing on satellite imagery</w:t>
      </w:r>
    </w:p>
    <w:p w14:paraId="17242A6A" w14:textId="77777777" w:rsidR="0078282B" w:rsidRPr="0078282B" w:rsidRDefault="0078282B" w:rsidP="0078282B"/>
    <w:p w14:paraId="319F316F" w14:textId="11F59138" w:rsidR="00215CAD" w:rsidRDefault="00215CAD" w:rsidP="00215CAD">
      <w:pPr>
        <w:pStyle w:val="Heading2"/>
        <w:rPr>
          <w:rFonts w:ascii="Helvetica" w:hAnsi="Helvetica"/>
        </w:rPr>
      </w:pPr>
      <w:bookmarkStart w:id="27" w:name="_Toc314046554"/>
      <w:r>
        <w:rPr>
          <w:rFonts w:ascii="Helvetica" w:hAnsi="Helvetica"/>
        </w:rPr>
        <w:t>MM-Business-Intelligent</w:t>
      </w:r>
      <w:bookmarkEnd w:id="27"/>
    </w:p>
    <w:p w14:paraId="14D0BD68" w14:textId="22981FA1" w:rsidR="00215CAD" w:rsidRDefault="00215CAD" w:rsidP="00215CAD">
      <w:pPr>
        <w:pStyle w:val="Heading2"/>
        <w:rPr>
          <w:rFonts w:ascii="Helvetica" w:hAnsi="Helvetica"/>
        </w:rPr>
      </w:pPr>
      <w:bookmarkStart w:id="28" w:name="_Toc314046555"/>
      <w:r>
        <w:rPr>
          <w:rFonts w:ascii="Helvetica" w:hAnsi="Helvetica"/>
        </w:rPr>
        <w:t>MM-Image</w:t>
      </w:r>
      <w:bookmarkEnd w:id="28"/>
    </w:p>
    <w:p w14:paraId="4D41F3AE" w14:textId="39FDEA4D" w:rsidR="00215CAD" w:rsidRPr="002079AE" w:rsidRDefault="004A1681" w:rsidP="00215CAD">
      <w:pPr>
        <w:pStyle w:val="Heading2"/>
        <w:rPr>
          <w:rFonts w:ascii="Helvetica" w:hAnsi="Helvetica"/>
        </w:rPr>
      </w:pPr>
      <w:bookmarkStart w:id="29" w:name="_Toc314046556"/>
      <w:r>
        <w:rPr>
          <w:rFonts w:ascii="Helvetica" w:hAnsi="Helvetica"/>
        </w:rPr>
        <w:t>MM-GDELT</w:t>
      </w:r>
      <w:bookmarkEnd w:id="29"/>
    </w:p>
    <w:p w14:paraId="05A29115" w14:textId="728E2A22" w:rsidR="001A35BD" w:rsidRDefault="006F2F5C" w:rsidP="002079AE">
      <w:pPr>
        <w:pStyle w:val="Heading1"/>
        <w:rPr>
          <w:rFonts w:ascii="Helvetica" w:hAnsi="Helvetica"/>
        </w:rPr>
      </w:pPr>
      <w:bookmarkStart w:id="30" w:name="_Toc314046557"/>
      <w:proofErr w:type="spellStart"/>
      <w:r>
        <w:rPr>
          <w:rFonts w:ascii="Helvetica" w:hAnsi="Helvetica"/>
        </w:rPr>
        <w:t>MicroMaps</w:t>
      </w:r>
      <w:bookmarkEnd w:id="30"/>
      <w:proofErr w:type="spellEnd"/>
    </w:p>
    <w:p w14:paraId="5F59B45C" w14:textId="4B70A533" w:rsidR="003840A5" w:rsidRPr="003840A5" w:rsidRDefault="003840A5" w:rsidP="003840A5">
      <w:pPr>
        <w:rPr>
          <w:rFonts w:asciiTheme="majorHAnsi" w:hAnsiTheme="majorHAnsi"/>
          <w:sz w:val="22"/>
          <w:szCs w:val="22"/>
        </w:rPr>
      </w:pPr>
      <w:r w:rsidRPr="003840A5">
        <w:rPr>
          <w:rFonts w:asciiTheme="majorHAnsi" w:hAnsiTheme="majorHAnsi"/>
          <w:sz w:val="22"/>
          <w:szCs w:val="22"/>
        </w:rPr>
        <w:t xml:space="preserve">Centralized Map portal where clicker’s output will be displayed based on clicker type &amp; crisis. </w:t>
      </w:r>
    </w:p>
    <w:p w14:paraId="6DCDEAFB" w14:textId="0FBC86AA" w:rsidR="00C84A89" w:rsidRDefault="00C84A89" w:rsidP="00B65B15">
      <w:pPr>
        <w:pStyle w:val="Heading1"/>
        <w:rPr>
          <w:rFonts w:ascii="Helvetica" w:hAnsi="Helvetica"/>
        </w:rPr>
      </w:pPr>
      <w:bookmarkStart w:id="31" w:name="_Toc314046558"/>
      <w:r>
        <w:rPr>
          <w:rFonts w:ascii="Helvetica" w:hAnsi="Helvetica"/>
        </w:rPr>
        <w:t>MicroFilters</w:t>
      </w:r>
      <w:bookmarkEnd w:id="31"/>
    </w:p>
    <w:p w14:paraId="73DA4E79" w14:textId="77777777" w:rsidR="00A44AB6" w:rsidRPr="00454801" w:rsidRDefault="00A44AB6" w:rsidP="00A44AB6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Module to consume AIDR output to generate image &amp; video clicker’s data source. </w:t>
      </w:r>
    </w:p>
    <w:p w14:paraId="1901692D" w14:textId="77777777" w:rsidR="00A44AB6" w:rsidRPr="00454801" w:rsidRDefault="00A44AB6" w:rsidP="00A44AB6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Technology :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python, </w:t>
      </w:r>
      <w:proofErr w:type="spellStart"/>
      <w:r w:rsidRPr="00454801">
        <w:rPr>
          <w:rFonts w:asciiTheme="majorHAnsi" w:hAnsiTheme="majorHAnsi"/>
          <w:sz w:val="22"/>
          <w:szCs w:val="22"/>
        </w:rPr>
        <w:t>rebbitMQ</w:t>
      </w:r>
      <w:proofErr w:type="spellEnd"/>
    </w:p>
    <w:p w14:paraId="662CA881" w14:textId="77777777" w:rsidR="00A44AB6" w:rsidRPr="00454801" w:rsidRDefault="00A44AB6" w:rsidP="00A44AB6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Servers :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</w:t>
      </w:r>
    </w:p>
    <w:p w14:paraId="5A494FCD" w14:textId="77777777" w:rsidR="00A44AB6" w:rsidRPr="00454801" w:rsidRDefault="00A44AB6" w:rsidP="00A44AB6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TAMU-</w:t>
      </w:r>
      <w:proofErr w:type="gramStart"/>
      <w:r w:rsidRPr="00454801">
        <w:rPr>
          <w:rFonts w:asciiTheme="majorHAnsi" w:hAnsiTheme="majorHAnsi"/>
          <w:sz w:val="22"/>
          <w:szCs w:val="22"/>
        </w:rPr>
        <w:t>Q(</w:t>
      </w:r>
      <w:proofErr w:type="gramEnd"/>
      <w:r w:rsidRPr="00454801">
        <w:rPr>
          <w:rFonts w:asciiTheme="majorHAnsi" w:hAnsiTheme="majorHAnsi"/>
          <w:sz w:val="22"/>
          <w:szCs w:val="22"/>
        </w:rPr>
        <w:t>Production)</w:t>
      </w:r>
    </w:p>
    <w:p w14:paraId="49875DBD" w14:textId="77777777" w:rsidR="00A44AB6" w:rsidRPr="00454801" w:rsidRDefault="00A44AB6" w:rsidP="00A44AB6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proofErr w:type="spellStart"/>
      <w:proofErr w:type="gramStart"/>
      <w:r w:rsidRPr="00454801">
        <w:rPr>
          <w:rFonts w:asciiTheme="majorHAnsi" w:hAnsiTheme="majorHAnsi"/>
          <w:sz w:val="22"/>
          <w:szCs w:val="22"/>
        </w:rPr>
        <w:t>aws</w:t>
      </w:r>
      <w:proofErr w:type="spellEnd"/>
      <w:proofErr w:type="gramEnd"/>
      <w:r w:rsidRPr="00454801">
        <w:rPr>
          <w:rFonts w:asciiTheme="majorHAnsi" w:hAnsiTheme="majorHAnsi"/>
          <w:sz w:val="22"/>
          <w:szCs w:val="22"/>
        </w:rPr>
        <w:t>(Production in progress)</w:t>
      </w:r>
    </w:p>
    <w:p w14:paraId="6923F592" w14:textId="77777777" w:rsidR="00A44AB6" w:rsidRPr="00454801" w:rsidRDefault="00A44AB6" w:rsidP="00A44AB6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Azure(</w:t>
      </w:r>
      <w:proofErr w:type="gramEnd"/>
      <w:r w:rsidRPr="00454801">
        <w:rPr>
          <w:rFonts w:asciiTheme="majorHAnsi" w:hAnsiTheme="majorHAnsi"/>
          <w:sz w:val="22"/>
          <w:szCs w:val="22"/>
        </w:rPr>
        <w:t>QA)</w:t>
      </w:r>
    </w:p>
    <w:p w14:paraId="36ABB20C" w14:textId="77777777" w:rsidR="00A44AB6" w:rsidRPr="00A44AB6" w:rsidRDefault="00A44AB6" w:rsidP="00A44AB6"/>
    <w:p w14:paraId="713E2FF0" w14:textId="08163845" w:rsidR="002079AE" w:rsidRPr="00B65B15" w:rsidRDefault="00A44AB6" w:rsidP="00B65B15">
      <w:pPr>
        <w:pStyle w:val="Heading1"/>
        <w:rPr>
          <w:rFonts w:ascii="Helvetica" w:hAnsi="Helvetica"/>
        </w:rPr>
      </w:pPr>
      <w:r>
        <w:rPr>
          <w:rFonts w:ascii="Helvetica" w:hAnsi="Helvetica"/>
        </w:rPr>
        <w:t>AIDR DATA</w:t>
      </w:r>
    </w:p>
    <w:p w14:paraId="53719CB3" w14:textId="1C3F4888" w:rsidR="00F843E0" w:rsidRPr="00F843E0" w:rsidRDefault="00F843E0" w:rsidP="00F843E0">
      <w:pPr>
        <w:pStyle w:val="Heading1"/>
        <w:rPr>
          <w:rFonts w:ascii="Helvetica" w:hAnsi="Helvetica"/>
        </w:rPr>
      </w:pPr>
      <w:bookmarkStart w:id="32" w:name="_Toc314046560"/>
      <w:r>
        <w:rPr>
          <w:rFonts w:ascii="Helvetica" w:hAnsi="Helvetica"/>
        </w:rPr>
        <w:t>Environment settings</w:t>
      </w:r>
      <w:bookmarkEnd w:id="32"/>
    </w:p>
    <w:p w14:paraId="7009A028" w14:textId="2A5236F7" w:rsidR="00F843E0" w:rsidRPr="00F843E0" w:rsidRDefault="00F843E0" w:rsidP="00F843E0">
      <w:pPr>
        <w:pStyle w:val="Heading1"/>
        <w:rPr>
          <w:rFonts w:ascii="Helvetica" w:hAnsi="Helvetica"/>
        </w:rPr>
      </w:pPr>
      <w:bookmarkStart w:id="33" w:name="_Toc314046561"/>
      <w:r w:rsidRPr="00F843E0">
        <w:rPr>
          <w:rFonts w:ascii="Helvetica" w:hAnsi="Helvetica"/>
        </w:rPr>
        <w:t>Software</w:t>
      </w:r>
      <w:bookmarkEnd w:id="33"/>
    </w:p>
    <w:p w14:paraId="2F1369D0" w14:textId="31C4D4E6" w:rsidR="00F843E0" w:rsidRDefault="00F843E0" w:rsidP="00760DB3">
      <w:pPr>
        <w:pStyle w:val="Heading1"/>
        <w:rPr>
          <w:rFonts w:ascii="Helvetica" w:hAnsi="Helvetica"/>
        </w:rPr>
      </w:pPr>
      <w:bookmarkStart w:id="34" w:name="_Toc314046562"/>
      <w:r>
        <w:rPr>
          <w:rFonts w:ascii="Helvetica" w:hAnsi="Helvetica"/>
        </w:rPr>
        <w:t>Development Life Cycle</w:t>
      </w:r>
      <w:bookmarkEnd w:id="34"/>
    </w:p>
    <w:p w14:paraId="1AEE4E98" w14:textId="77777777" w:rsidR="00440A21" w:rsidRPr="00440A21" w:rsidRDefault="00440A21" w:rsidP="00440A21"/>
    <w:p w14:paraId="4349E321" w14:textId="77777777" w:rsidR="00440A21" w:rsidRDefault="00440A21" w:rsidP="00440A21"/>
    <w:p w14:paraId="3D9165C1" w14:textId="4EE9EAAB" w:rsidR="00440A21" w:rsidRPr="00440A21" w:rsidRDefault="00440A21" w:rsidP="00440A21"/>
    <w:p w14:paraId="48A498C3" w14:textId="445B1CDB" w:rsidR="00470A89" w:rsidRPr="00F00521" w:rsidRDefault="009D4DF2" w:rsidP="00760DB3">
      <w:pPr>
        <w:pStyle w:val="Heading1"/>
        <w:rPr>
          <w:rFonts w:ascii="Helvetica" w:hAnsi="Helvetica"/>
        </w:rPr>
      </w:pPr>
      <w:bookmarkStart w:id="35" w:name="_Toc314046563"/>
      <w:r w:rsidRPr="00F00521">
        <w:rPr>
          <w:rFonts w:ascii="Helvetica" w:hAnsi="Helvetica"/>
        </w:rPr>
        <w:t>Requirements</w:t>
      </w:r>
      <w:r w:rsidR="00F843E0">
        <w:rPr>
          <w:rFonts w:ascii="Helvetica" w:hAnsi="Helvetica"/>
        </w:rPr>
        <w:t xml:space="preserve"> Template</w:t>
      </w:r>
      <w:bookmarkEnd w:id="35"/>
    </w:p>
    <w:p w14:paraId="6D854B47" w14:textId="77777777" w:rsidR="00E72BD9" w:rsidRPr="00F00521" w:rsidRDefault="00E72BD9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The following subsections define software requirements.</w:t>
      </w:r>
      <w:r w:rsidR="00CA3918" w:rsidRPr="00F00521">
        <w:rPr>
          <w:rFonts w:ascii="Helvetica" w:hAnsi="Helvetica"/>
        </w:rPr>
        <w:t xml:space="preserve"> </w:t>
      </w:r>
      <w:r w:rsidRPr="00F00521">
        <w:rPr>
          <w:rFonts w:ascii="Helvetica" w:hAnsi="Helvetica"/>
        </w:rPr>
        <w:t xml:space="preserve"> Each requirement is labeled as follows:</w:t>
      </w:r>
    </w:p>
    <w:p w14:paraId="2DA5C5DA" w14:textId="77777777" w:rsidR="00E72BD9" w:rsidRPr="00F00521" w:rsidRDefault="0007285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ID</w:t>
      </w:r>
      <w:r w:rsidR="00FF1962" w:rsidRPr="00F00521">
        <w:rPr>
          <w:rFonts w:ascii="Helvetica" w:hAnsi="Helvetica"/>
          <w:b/>
        </w:rPr>
        <w:t xml:space="preserve">. </w:t>
      </w:r>
      <w:r w:rsidR="00FF1962" w:rsidRPr="00F00521">
        <w:rPr>
          <w:rFonts w:ascii="Helvetica" w:hAnsi="Helvetica"/>
        </w:rPr>
        <w:t>The unique identifier for the requirement.</w:t>
      </w:r>
    </w:p>
    <w:p w14:paraId="4BA3F4C4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Requirement.</w:t>
      </w:r>
      <w:r w:rsidRPr="00F00521">
        <w:rPr>
          <w:rFonts w:ascii="Helvetica" w:hAnsi="Helvetica"/>
        </w:rPr>
        <w:t xml:space="preserve"> A clear and concise description of the requirement.</w:t>
      </w:r>
    </w:p>
    <w:p w14:paraId="6BF1E25C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Source.</w:t>
      </w:r>
      <w:r w:rsidRPr="00F00521">
        <w:rPr>
          <w:rFonts w:ascii="Helvetica" w:hAnsi="Helvetica"/>
        </w:rPr>
        <w:t xml:space="preserve"> A cross-reference to the source of the requirement.</w:t>
      </w:r>
    </w:p>
    <w:p w14:paraId="3985D77D" w14:textId="77777777" w:rsidR="00FF1962" w:rsidRPr="00F00521" w:rsidRDefault="00FF1962" w:rsidP="002A7F51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Cat</w:t>
      </w:r>
      <w:r w:rsidRPr="00F00521">
        <w:rPr>
          <w:rFonts w:ascii="Helvetica" w:hAnsi="Helvetica"/>
        </w:rPr>
        <w:t>egory</w:t>
      </w:r>
      <w:r w:rsidRPr="00F00521">
        <w:rPr>
          <w:rFonts w:ascii="Helvetica" w:hAnsi="Helvetica"/>
          <w:b/>
        </w:rPr>
        <w:t>.</w:t>
      </w:r>
      <w:r w:rsidRPr="00F00521">
        <w:rPr>
          <w:rFonts w:ascii="Helvetica" w:hAnsi="Helvetica"/>
        </w:rPr>
        <w:t xml:space="preserve"> A classification for the requirement using the selections from Table 1.</w:t>
      </w:r>
    </w:p>
    <w:p w14:paraId="5EA897D2" w14:textId="77777777" w:rsidR="002A7F51" w:rsidRPr="00F00521" w:rsidRDefault="002A7F51" w:rsidP="002A7F51">
      <w:pPr>
        <w:pStyle w:val="ListBullet"/>
        <w:numPr>
          <w:ilvl w:val="0"/>
          <w:numId w:val="0"/>
        </w:numPr>
        <w:ind w:left="360"/>
        <w:rPr>
          <w:rFonts w:ascii="Helvetica" w:hAnsi="Helvetica"/>
        </w:rPr>
      </w:pPr>
    </w:p>
    <w:p w14:paraId="04D54316" w14:textId="77777777" w:rsidR="00C16585" w:rsidRPr="00F00521" w:rsidRDefault="00C16585" w:rsidP="00C16585">
      <w:pPr>
        <w:pStyle w:val="Caption"/>
        <w:rPr>
          <w:rFonts w:ascii="Helvetica" w:hAnsi="Helvetica"/>
        </w:rPr>
      </w:pPr>
      <w:bookmarkStart w:id="36" w:name="_Ref77476447"/>
      <w:r w:rsidRPr="00F00521">
        <w:rPr>
          <w:rFonts w:ascii="Helvetica" w:hAnsi="Helvetica"/>
        </w:rPr>
        <w:t xml:space="preserve">Table </w:t>
      </w:r>
      <w:r w:rsidR="00D22F00" w:rsidRPr="00F00521">
        <w:rPr>
          <w:rFonts w:ascii="Helvetica" w:hAnsi="Helvetica"/>
        </w:rPr>
        <w:fldChar w:fldCharType="begin"/>
      </w:r>
      <w:r w:rsidR="00D22F00" w:rsidRPr="00F00521">
        <w:rPr>
          <w:rFonts w:ascii="Helvetica" w:hAnsi="Helvetica"/>
        </w:rPr>
        <w:instrText xml:space="preserve"> SEQ Table \* ARABIC </w:instrText>
      </w:r>
      <w:r w:rsidR="00D22F00" w:rsidRPr="00F00521">
        <w:rPr>
          <w:rFonts w:ascii="Helvetica" w:hAnsi="Helvetica"/>
        </w:rPr>
        <w:fldChar w:fldCharType="separate"/>
      </w:r>
      <w:r w:rsidR="00C8051C" w:rsidRPr="00F00521">
        <w:rPr>
          <w:rFonts w:ascii="Helvetica" w:hAnsi="Helvetica"/>
          <w:noProof/>
        </w:rPr>
        <w:t>1</w:t>
      </w:r>
      <w:r w:rsidR="00D22F00" w:rsidRPr="00F00521">
        <w:rPr>
          <w:rFonts w:ascii="Helvetica" w:hAnsi="Helvetica"/>
          <w:noProof/>
        </w:rPr>
        <w:fldChar w:fldCharType="end"/>
      </w:r>
      <w:bookmarkEnd w:id="36"/>
      <w:r w:rsidRPr="00F00521">
        <w:rPr>
          <w:rFonts w:ascii="Helvetica" w:hAnsi="Helvetica"/>
        </w:rPr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5989"/>
      </w:tblGrid>
      <w:tr w:rsidR="00C16585" w:rsidRPr="00F00521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Description</w:t>
            </w:r>
          </w:p>
        </w:tc>
      </w:tr>
      <w:tr w:rsidR="00C16585" w:rsidRPr="00F00521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M</w:t>
            </w:r>
            <w:r w:rsidRPr="00F00521">
              <w:rPr>
                <w:rFonts w:ascii="Helvetica" w:hAnsi="Helvetica"/>
              </w:rPr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Required minimum functionality.</w:t>
            </w:r>
          </w:p>
        </w:tc>
      </w:tr>
      <w:tr w:rsidR="00C16585" w:rsidRPr="00F00521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</w:t>
            </w:r>
            <w:r w:rsidRPr="00F00521">
              <w:rPr>
                <w:rFonts w:ascii="Helvetica" w:hAnsi="Helvetica"/>
              </w:rPr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Nice to have and will be implemented if time permits.</w:t>
            </w:r>
          </w:p>
        </w:tc>
      </w:tr>
      <w:tr w:rsidR="00CE12F3" w:rsidRPr="00F00521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F00521" w:rsidRDefault="00CE12F3" w:rsidP="00683E55">
            <w:pPr>
              <w:pStyle w:val="CellDescription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F</w:t>
            </w:r>
            <w:r w:rsidRPr="00F00521">
              <w:rPr>
                <w:rFonts w:ascii="Helvetica" w:hAnsi="Helvetica"/>
              </w:rPr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F00521" w:rsidRDefault="00B440AB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implemented now but should be considered for a future enhancement.</w:t>
            </w:r>
          </w:p>
        </w:tc>
      </w:tr>
      <w:tr w:rsidR="00C16585" w:rsidRPr="00F00521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D</w:t>
            </w:r>
            <w:r w:rsidRPr="00F00521">
              <w:rPr>
                <w:rFonts w:ascii="Helvetica" w:hAnsi="Helvetica"/>
              </w:rPr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 xml:space="preserve">Requirement determined to be completely out of scope </w:t>
            </w:r>
            <w:r w:rsidRPr="00F00521">
              <w:rPr>
                <w:rFonts w:ascii="Helvetica" w:hAnsi="Helvetica"/>
                <w:b/>
              </w:rPr>
              <w:t>after</w:t>
            </w:r>
            <w:r w:rsidRPr="00F00521">
              <w:rPr>
                <w:rFonts w:ascii="Helvetica" w:hAnsi="Helvetica"/>
              </w:rPr>
              <w:t xml:space="preserve"> baseline.</w:t>
            </w:r>
          </w:p>
        </w:tc>
      </w:tr>
      <w:tr w:rsidR="00C16585" w:rsidRPr="00F00521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E</w:t>
            </w:r>
            <w:r w:rsidRPr="00F00521">
              <w:rPr>
                <w:rFonts w:ascii="Helvetica" w:hAnsi="Helvetica"/>
              </w:rPr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Functionality already present in the software (for documentation purposes).</w:t>
            </w:r>
          </w:p>
        </w:tc>
      </w:tr>
      <w:tr w:rsidR="00C16585" w:rsidRPr="00F00521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Op</w:t>
            </w:r>
            <w:r w:rsidRPr="00F00521">
              <w:rPr>
                <w:rFonts w:ascii="Helvetica" w:hAnsi="Helvetica"/>
              </w:rPr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addressed in the software (documented for training purposes). This requirement should have a related item in the issue list in order to identify an owner.</w:t>
            </w:r>
          </w:p>
        </w:tc>
      </w:tr>
    </w:tbl>
    <w:p w14:paraId="3074454E" w14:textId="77777777" w:rsidR="00356AE5" w:rsidRPr="00D72720" w:rsidRDefault="00356AE5" w:rsidP="00D72720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F00521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2A7F51" w:rsidRPr="00F00521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4A1681" w:rsidRDefault="00B970B9" w:rsidP="00793B0B">
            <w:pPr>
              <w:pStyle w:val="CellBase"/>
              <w:rPr>
                <w:rFonts w:ascii="Helvetica" w:hAnsi="Helvetica"/>
                <w:bCs/>
              </w:rPr>
            </w:pPr>
            <w:r w:rsidRPr="004A168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686" w:type="dxa"/>
          </w:tcPr>
          <w:p w14:paraId="57C41D79" w14:textId="00982060" w:rsidR="00C9211D" w:rsidRPr="00A259A2" w:rsidRDefault="00C9211D" w:rsidP="00356AE5">
            <w:pPr>
              <w:pStyle w:val="CellBase"/>
              <w:rPr>
                <w:rFonts w:ascii="Helvetica" w:hAnsi="Helvetica"/>
                <w:strike/>
                <w:color w:val="C0504D" w:themeColor="accent2"/>
              </w:rPr>
            </w:pPr>
          </w:p>
        </w:tc>
        <w:tc>
          <w:tcPr>
            <w:tcW w:w="1080" w:type="dxa"/>
          </w:tcPr>
          <w:p w14:paraId="19AB9D27" w14:textId="77777777" w:rsidR="002A7F51" w:rsidRPr="00A259A2" w:rsidRDefault="002A7F51" w:rsidP="00793B0B">
            <w:pPr>
              <w:pStyle w:val="CellBase"/>
              <w:rPr>
                <w:rFonts w:ascii="Helvetica" w:hAnsi="Helvetica"/>
                <w:strike/>
                <w:color w:val="C0504D" w:themeColor="accent2"/>
              </w:rPr>
            </w:pPr>
          </w:p>
        </w:tc>
        <w:tc>
          <w:tcPr>
            <w:tcW w:w="810" w:type="dxa"/>
          </w:tcPr>
          <w:p w14:paraId="67B88DC0" w14:textId="77777777" w:rsidR="002A7F51" w:rsidRPr="004A1681" w:rsidRDefault="008E4E56" w:rsidP="00793B0B">
            <w:pPr>
              <w:pStyle w:val="CellBase"/>
              <w:rPr>
                <w:rFonts w:ascii="Helvetica" w:hAnsi="Helvetica"/>
              </w:rPr>
            </w:pPr>
            <w:r w:rsidRPr="004A1681">
              <w:rPr>
                <w:rFonts w:ascii="Helvetica" w:hAnsi="Helvetica"/>
              </w:rPr>
              <w:t>M</w:t>
            </w:r>
          </w:p>
        </w:tc>
      </w:tr>
      <w:tr w:rsidR="00356AE5" w:rsidRPr="00F00521" w14:paraId="01C1DE0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DD46B0A" w14:textId="056FF11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.2</w:t>
            </w:r>
          </w:p>
        </w:tc>
        <w:tc>
          <w:tcPr>
            <w:tcW w:w="6686" w:type="dxa"/>
          </w:tcPr>
          <w:p w14:paraId="391B5026" w14:textId="3694AC06" w:rsidR="00356AE5" w:rsidRPr="00356AE5" w:rsidRDefault="00356AE5" w:rsidP="007B2560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1080" w:type="dxa"/>
          </w:tcPr>
          <w:p w14:paraId="67DEA2C3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316EE53" w14:textId="5C3493D1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356AE5" w:rsidRPr="00F00521" w14:paraId="188F717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7F8EA04" w14:textId="3280AF7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.3</w:t>
            </w:r>
          </w:p>
        </w:tc>
        <w:tc>
          <w:tcPr>
            <w:tcW w:w="6686" w:type="dxa"/>
          </w:tcPr>
          <w:p w14:paraId="13365EE4" w14:textId="0E74EEB6" w:rsidR="00356AE5" w:rsidRPr="00F00521" w:rsidRDefault="00356AE5" w:rsidP="004A1681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27E31697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4DE65674" w14:textId="3D8B2922" w:rsidR="00356AE5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613C9BD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00D74A5" w14:textId="118377F4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.4</w:t>
            </w:r>
          </w:p>
        </w:tc>
        <w:tc>
          <w:tcPr>
            <w:tcW w:w="6686" w:type="dxa"/>
          </w:tcPr>
          <w:p w14:paraId="7F40CCFB" w14:textId="5B250744" w:rsidR="00166C1A" w:rsidRPr="00166C1A" w:rsidRDefault="00166C1A" w:rsidP="007B2560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1080" w:type="dxa"/>
          </w:tcPr>
          <w:p w14:paraId="7404C0BA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5629009" w14:textId="1EB5C43C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5F3B8B3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FF37991" w14:textId="77777777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4A8B955A" w14:textId="77777777" w:rsidR="00166C1A" w:rsidRPr="00F00521" w:rsidRDefault="00166C1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67ED8A30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EDB543E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166C1A" w:rsidRPr="00F00521" w14:paraId="62D988C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6DE787D" w14:textId="77777777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3FC10DC8" w14:textId="77777777" w:rsidR="00166C1A" w:rsidRPr="00F00521" w:rsidRDefault="00166C1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6C3A783D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A239A0C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552E8A" w:rsidRPr="00F00521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5FCE89A5" w:rsidR="00552E8A" w:rsidRPr="00F00521" w:rsidRDefault="00552E8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2805BE64" w14:textId="77777777" w:rsidR="00552E8A" w:rsidRPr="00F00521" w:rsidRDefault="00552E8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CBA28F8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67E17302" w14:textId="77777777" w:rsidR="00AD554B" w:rsidRPr="00AD554B" w:rsidRDefault="00AD554B" w:rsidP="002079AE"/>
    <w:p w14:paraId="727FA1BA" w14:textId="77777777" w:rsidR="00D8266D" w:rsidRPr="00F00521" w:rsidRDefault="00D8266D" w:rsidP="00760DB3">
      <w:pPr>
        <w:pStyle w:val="Heading2"/>
        <w:rPr>
          <w:rFonts w:ascii="Helvetica" w:hAnsi="Helvetica"/>
        </w:rPr>
      </w:pPr>
      <w:bookmarkStart w:id="37" w:name="_Toc314046564"/>
      <w:r w:rsidRPr="00F00521">
        <w:rPr>
          <w:rFonts w:ascii="Helvetica" w:hAnsi="Helvetica"/>
        </w:rPr>
        <w:t>Non-functional</w:t>
      </w:r>
      <w:bookmarkEnd w:id="37"/>
    </w:p>
    <w:p w14:paraId="256C51AF" w14:textId="77777777" w:rsidR="00DB7245" w:rsidRPr="00F00521" w:rsidRDefault="00DB7245" w:rsidP="00760DB3">
      <w:pPr>
        <w:pStyle w:val="Heading3"/>
        <w:rPr>
          <w:rFonts w:ascii="Helvetica" w:hAnsi="Helvetica"/>
        </w:rPr>
      </w:pPr>
      <w:bookmarkStart w:id="38" w:name="_Toc314046565"/>
      <w:r w:rsidRPr="00F00521">
        <w:rPr>
          <w:rFonts w:ascii="Helvetica" w:hAnsi="Helvetica"/>
        </w:rPr>
        <w:t>Security</w:t>
      </w:r>
      <w:bookmarkEnd w:id="38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F00521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0D5534" w:rsidRPr="00F00521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F00521" w:rsidRDefault="004D76F2" w:rsidP="00793B0B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956" w:type="dxa"/>
          </w:tcPr>
          <w:p w14:paraId="0B79B6B0" w14:textId="124E64EC" w:rsidR="000D5534" w:rsidRPr="00994735" w:rsidRDefault="000D5534" w:rsidP="00793B0B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990" w:type="dxa"/>
          </w:tcPr>
          <w:p w14:paraId="57623C0D" w14:textId="77777777" w:rsidR="000D5534" w:rsidRPr="00F00521" w:rsidRDefault="000D5534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630" w:type="dxa"/>
          </w:tcPr>
          <w:p w14:paraId="6EA6AED0" w14:textId="3BF5ECF9" w:rsidR="000D5534" w:rsidRPr="00F00521" w:rsidRDefault="0099473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</w:tbl>
    <w:p w14:paraId="48657F8A" w14:textId="366DEA9C" w:rsidR="00DC407E" w:rsidRPr="00F00521" w:rsidRDefault="00BF4CBF" w:rsidP="00DC407E">
      <w:pPr>
        <w:pStyle w:val="Heading3"/>
        <w:rPr>
          <w:rFonts w:ascii="Helvetica" w:hAnsi="Helvetica"/>
        </w:rPr>
      </w:pPr>
      <w:bookmarkStart w:id="39" w:name="_Toc314046566"/>
      <w:r w:rsidRPr="00F00521">
        <w:rPr>
          <w:rFonts w:ascii="Helvetica" w:hAnsi="Helvetica"/>
        </w:rPr>
        <w:t>QA/</w:t>
      </w:r>
      <w:r w:rsidR="00DC407E" w:rsidRPr="00F00521">
        <w:rPr>
          <w:rFonts w:ascii="Helvetica" w:hAnsi="Helvetica"/>
        </w:rPr>
        <w:t>Testing</w:t>
      </w:r>
      <w:bookmarkEnd w:id="39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690017" w:rsidRPr="00F00521" w14:paraId="1D20F4A4" w14:textId="77777777" w:rsidTr="009B396F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625D5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4876115A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748493A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690017" w:rsidRPr="00F00521" w14:paraId="1EDE6934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455E703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884" w:type="dxa"/>
          </w:tcPr>
          <w:p w14:paraId="3E8C10BE" w14:textId="7F7175B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DEED7ED" w14:textId="77777777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  <w:tr w:rsidR="00690017" w:rsidRPr="00F00521" w14:paraId="7CACEF25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576BC0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2.</w:t>
            </w:r>
          </w:p>
        </w:tc>
        <w:tc>
          <w:tcPr>
            <w:tcW w:w="6884" w:type="dxa"/>
          </w:tcPr>
          <w:p w14:paraId="4717D446" w14:textId="3EBE224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8374DB4" w14:textId="1F360989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</w:tbl>
    <w:p w14:paraId="1DD8E65D" w14:textId="77777777" w:rsidR="008A1BB0" w:rsidRPr="00F00521" w:rsidRDefault="008A1BB0" w:rsidP="00DC407E">
      <w:pPr>
        <w:pStyle w:val="Heading1"/>
        <w:numPr>
          <w:ilvl w:val="0"/>
          <w:numId w:val="0"/>
        </w:numPr>
        <w:rPr>
          <w:rFonts w:ascii="Helvetica" w:hAnsi="Helvetica"/>
        </w:rPr>
      </w:pPr>
      <w:bookmarkStart w:id="40" w:name="_Toc314046567"/>
      <w:r w:rsidRPr="00F00521">
        <w:rPr>
          <w:rFonts w:ascii="Helvetica" w:hAnsi="Helvetica"/>
        </w:rPr>
        <w:t>Issues/Questions</w:t>
      </w:r>
      <w:bookmarkEnd w:id="40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F00521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9B198C" w:rsidRPr="00F00521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F00521" w:rsidRDefault="009B198C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A99FBA5" w14:textId="77777777" w:rsidR="00C538AA" w:rsidRPr="00F00521" w:rsidRDefault="00C538AA" w:rsidP="00B2011E">
            <w:pPr>
              <w:pStyle w:val="CellBase"/>
              <w:ind w:left="720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6057DDD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98562B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  <w:p w14:paraId="6D288030" w14:textId="77777777" w:rsidR="00784CB4" w:rsidRPr="00F00521" w:rsidRDefault="00784CB4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2D2E1341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5BA56EA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CE9393B" w14:textId="77777777" w:rsidR="007B2560" w:rsidRPr="00F00521" w:rsidRDefault="007B2560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7A457448" w14:textId="77777777" w:rsidR="001B1306" w:rsidRPr="00F00521" w:rsidRDefault="001B1306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784CB4" w:rsidRPr="00F00521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F00521" w:rsidRDefault="00784CB4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6DE260C1" w14:textId="77777777" w:rsidR="00DC407E" w:rsidRPr="00F00521" w:rsidRDefault="00DC407E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20A6B3BE" w14:textId="77777777" w:rsidR="00D76112" w:rsidRPr="00F00521" w:rsidRDefault="00D76112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417BDA" w:rsidRPr="00F00521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F00521" w:rsidRDefault="00417BD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30512891" w14:textId="77777777" w:rsidR="00417BDA" w:rsidRPr="00F00521" w:rsidRDefault="00417BD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348E1300" w14:textId="77777777" w:rsidR="00417BDA" w:rsidRPr="00F00521" w:rsidRDefault="00417BDA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  <w:tr w:rsidR="004C1F6E" w:rsidRPr="00F00521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F00521" w:rsidRDefault="004C1F6E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712B206D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</w:tbl>
    <w:p w14:paraId="6728479B" w14:textId="77777777" w:rsidR="00F843E0" w:rsidRDefault="00F843E0" w:rsidP="00F843E0">
      <w:pPr>
        <w:pStyle w:val="Heading1"/>
        <w:numPr>
          <w:ilvl w:val="0"/>
          <w:numId w:val="0"/>
        </w:numPr>
        <w:rPr>
          <w:rFonts w:ascii="Helvetica" w:hAnsi="Helvetica"/>
        </w:rPr>
      </w:pPr>
    </w:p>
    <w:p w14:paraId="3627BD85" w14:textId="77777777" w:rsidR="005E312B" w:rsidRPr="00F00521" w:rsidRDefault="00CE12F3" w:rsidP="00760DB3">
      <w:pPr>
        <w:pStyle w:val="Heading1"/>
        <w:rPr>
          <w:rFonts w:ascii="Helvetica" w:hAnsi="Helvetica"/>
        </w:rPr>
      </w:pPr>
      <w:bookmarkStart w:id="41" w:name="_Toc314046568"/>
      <w:r w:rsidRPr="00F00521">
        <w:rPr>
          <w:rFonts w:ascii="Helvetica" w:hAnsi="Helvetica"/>
        </w:rPr>
        <w:t>R</w:t>
      </w:r>
      <w:r w:rsidR="005E312B" w:rsidRPr="00F00521">
        <w:rPr>
          <w:rFonts w:ascii="Helvetica" w:hAnsi="Helvetica"/>
        </w:rPr>
        <w:t>evision History</w:t>
      </w:r>
      <w:bookmarkEnd w:id="41"/>
    </w:p>
    <w:p w14:paraId="2D9E7700" w14:textId="77777777" w:rsidR="005E312B" w:rsidRPr="00F00521" w:rsidRDefault="005E312B" w:rsidP="00894838">
      <w:pPr>
        <w:pStyle w:val="BodyText"/>
        <w:rPr>
          <w:rFonts w:ascii="Helvetica" w:hAnsi="Helvetica"/>
        </w:rPr>
      </w:pPr>
      <w:proofErr w:type="gramStart"/>
      <w:r w:rsidRPr="00F00521">
        <w:rPr>
          <w:rFonts w:ascii="Helvetica" w:hAnsi="Helvetica"/>
        </w:rPr>
        <w:t>Changes to the text of this document are indicated by bars in the outside margin adjacent to the affected text</w:t>
      </w:r>
      <w:proofErr w:type="gramEnd"/>
      <w:r w:rsidRPr="00F00521">
        <w:rPr>
          <w:rFonts w:ascii="Helvetica" w:hAnsi="Helvetica"/>
        </w:rPr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F00521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Change Description</w:t>
            </w:r>
          </w:p>
        </w:tc>
      </w:tr>
      <w:tr w:rsidR="004F6826" w:rsidRPr="00F00521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341A8929" w:rsidR="004F6826" w:rsidRPr="00F00521" w:rsidRDefault="004F6826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524D2BD1" w14:textId="790CCBD3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</w:p>
        </w:tc>
      </w:tr>
      <w:tr w:rsidR="004F6826" w:rsidRPr="00F00521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0854B3D4" w:rsidR="004F6826" w:rsidRPr="00F00521" w:rsidRDefault="004F6826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3035FD01" w14:textId="7AF44700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</w:p>
        </w:tc>
      </w:tr>
      <w:tr w:rsidR="008931DC" w:rsidRPr="00F00521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F00521" w:rsidRDefault="008931DC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F00521" w:rsidRDefault="008931DC" w:rsidP="005257A4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5E3A1E18" w14:textId="77777777" w:rsidR="00862220" w:rsidRPr="00F00521" w:rsidRDefault="00862220" w:rsidP="00D51F6C">
      <w:pPr>
        <w:pStyle w:val="BodyText"/>
        <w:rPr>
          <w:rFonts w:ascii="Helvetica" w:hAnsi="Helvetica"/>
        </w:rPr>
      </w:pPr>
    </w:p>
    <w:sectPr w:rsidR="00862220" w:rsidRPr="00F00521" w:rsidSect="00AC6B5D">
      <w:footerReference w:type="default" r:id="rId17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D94A56" w:rsidRDefault="00D94A56">
      <w:r>
        <w:separator/>
      </w:r>
    </w:p>
  </w:endnote>
  <w:endnote w:type="continuationSeparator" w:id="0">
    <w:p w14:paraId="52FA21BA" w14:textId="77777777" w:rsidR="00D94A56" w:rsidRDefault="00D9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D94A56" w:rsidRPr="007B589E" w:rsidRDefault="00D94A56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A1DA6">
      <w:rPr>
        <w:noProof/>
      </w:rPr>
      <w:t>6</w:t>
    </w:r>
    <w:r>
      <w:fldChar w:fldCharType="end"/>
    </w:r>
    <w:r>
      <w:t xml:space="preserve"> of </w:t>
    </w:r>
    <w:fldSimple w:instr=" SECTIONPAGES ">
      <w:r w:rsidR="00DA1DA6">
        <w:rPr>
          <w:noProof/>
        </w:rPr>
        <w:t>15</w:t>
      </w:r>
    </w:fldSimple>
  </w:p>
  <w:p w14:paraId="1A4E6633" w14:textId="77777777" w:rsidR="00D94A56" w:rsidRDefault="00D94A56" w:rsidP="004E4C2D">
    <w:pPr>
      <w:pStyle w:val="Footer"/>
      <w:ind w:hanging="900"/>
    </w:pPr>
  </w:p>
  <w:p w14:paraId="4CB37909" w14:textId="77777777" w:rsidR="00D94A56" w:rsidRPr="007B589E" w:rsidRDefault="00D94A56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D94A56" w:rsidRDefault="00D94A56">
      <w:r>
        <w:separator/>
      </w:r>
    </w:p>
  </w:footnote>
  <w:footnote w:type="continuationSeparator" w:id="0">
    <w:p w14:paraId="0ED27F5B" w14:textId="77777777" w:rsidR="00D94A56" w:rsidRDefault="00D94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3197B6D"/>
    <w:multiLevelType w:val="hybridMultilevel"/>
    <w:tmpl w:val="D016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B6552"/>
    <w:multiLevelType w:val="hybridMultilevel"/>
    <w:tmpl w:val="A3BC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920D3"/>
    <w:multiLevelType w:val="hybridMultilevel"/>
    <w:tmpl w:val="07BA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A44ED"/>
    <w:multiLevelType w:val="hybridMultilevel"/>
    <w:tmpl w:val="DE66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032F7"/>
    <w:multiLevelType w:val="hybridMultilevel"/>
    <w:tmpl w:val="9FF8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9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C6EAC"/>
    <w:multiLevelType w:val="multilevel"/>
    <w:tmpl w:val="224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FB56BD"/>
    <w:multiLevelType w:val="hybridMultilevel"/>
    <w:tmpl w:val="C71A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82634D3"/>
    <w:multiLevelType w:val="hybridMultilevel"/>
    <w:tmpl w:val="6196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0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25"/>
  </w:num>
  <w:num w:numId="4">
    <w:abstractNumId w:val="18"/>
  </w:num>
  <w:num w:numId="5">
    <w:abstractNumId w:val="23"/>
  </w:num>
  <w:num w:numId="6">
    <w:abstractNumId w:val="13"/>
  </w:num>
  <w:num w:numId="7">
    <w:abstractNumId w:val="5"/>
  </w:num>
  <w:num w:numId="8">
    <w:abstractNumId w:val="15"/>
  </w:num>
  <w:num w:numId="9">
    <w:abstractNumId w:val="9"/>
  </w:num>
  <w:num w:numId="10">
    <w:abstractNumId w:val="31"/>
  </w:num>
  <w:num w:numId="11">
    <w:abstractNumId w:val="28"/>
  </w:num>
  <w:num w:numId="12">
    <w:abstractNumId w:val="8"/>
  </w:num>
  <w:num w:numId="13">
    <w:abstractNumId w:val="2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7"/>
  </w:num>
  <w:num w:numId="17">
    <w:abstractNumId w:val="17"/>
  </w:num>
  <w:num w:numId="18">
    <w:abstractNumId w:val="0"/>
  </w:num>
  <w:num w:numId="19">
    <w:abstractNumId w:val="12"/>
  </w:num>
  <w:num w:numId="20">
    <w:abstractNumId w:val="14"/>
  </w:num>
  <w:num w:numId="21">
    <w:abstractNumId w:val="30"/>
  </w:num>
  <w:num w:numId="22">
    <w:abstractNumId w:val="7"/>
  </w:num>
  <w:num w:numId="23">
    <w:abstractNumId w:val="11"/>
  </w:num>
  <w:num w:numId="24">
    <w:abstractNumId w:val="19"/>
  </w:num>
  <w:num w:numId="25">
    <w:abstractNumId w:val="20"/>
  </w:num>
  <w:num w:numId="26">
    <w:abstractNumId w:val="2"/>
  </w:num>
  <w:num w:numId="27">
    <w:abstractNumId w:val="6"/>
  </w:num>
  <w:num w:numId="28">
    <w:abstractNumId w:val="22"/>
  </w:num>
  <w:num w:numId="29">
    <w:abstractNumId w:val="21"/>
  </w:num>
  <w:num w:numId="30">
    <w:abstractNumId w:val="4"/>
  </w:num>
  <w:num w:numId="31">
    <w:abstractNumId w:val="24"/>
  </w:num>
  <w:num w:numId="32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3A33"/>
    <w:rsid w:val="00047841"/>
    <w:rsid w:val="00050318"/>
    <w:rsid w:val="0005099F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420B"/>
    <w:rsid w:val="000D5534"/>
    <w:rsid w:val="000E0084"/>
    <w:rsid w:val="000E2709"/>
    <w:rsid w:val="000E50BB"/>
    <w:rsid w:val="000E716D"/>
    <w:rsid w:val="000F2F8D"/>
    <w:rsid w:val="001025FC"/>
    <w:rsid w:val="00104567"/>
    <w:rsid w:val="001055A7"/>
    <w:rsid w:val="00113720"/>
    <w:rsid w:val="0012004F"/>
    <w:rsid w:val="00122622"/>
    <w:rsid w:val="0012268E"/>
    <w:rsid w:val="00124483"/>
    <w:rsid w:val="00125684"/>
    <w:rsid w:val="00127CF5"/>
    <w:rsid w:val="00133D71"/>
    <w:rsid w:val="00134FCE"/>
    <w:rsid w:val="00142401"/>
    <w:rsid w:val="00142FE8"/>
    <w:rsid w:val="001443A5"/>
    <w:rsid w:val="0015163B"/>
    <w:rsid w:val="00152704"/>
    <w:rsid w:val="0015503F"/>
    <w:rsid w:val="001566AC"/>
    <w:rsid w:val="00156F37"/>
    <w:rsid w:val="00157A14"/>
    <w:rsid w:val="00160727"/>
    <w:rsid w:val="001607D7"/>
    <w:rsid w:val="0016266E"/>
    <w:rsid w:val="00165B81"/>
    <w:rsid w:val="00166C1A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B5B39"/>
    <w:rsid w:val="001B6E97"/>
    <w:rsid w:val="001C0F08"/>
    <w:rsid w:val="001C6A31"/>
    <w:rsid w:val="001D2203"/>
    <w:rsid w:val="001D5098"/>
    <w:rsid w:val="001E52A9"/>
    <w:rsid w:val="001E544D"/>
    <w:rsid w:val="001F1B11"/>
    <w:rsid w:val="001F2516"/>
    <w:rsid w:val="001F33F4"/>
    <w:rsid w:val="001F7A76"/>
    <w:rsid w:val="002079AE"/>
    <w:rsid w:val="0021047F"/>
    <w:rsid w:val="00211E4F"/>
    <w:rsid w:val="002127E5"/>
    <w:rsid w:val="00215CAD"/>
    <w:rsid w:val="002274F2"/>
    <w:rsid w:val="002333CA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774F"/>
    <w:rsid w:val="002C253A"/>
    <w:rsid w:val="002C5251"/>
    <w:rsid w:val="002D3FC5"/>
    <w:rsid w:val="002D54CC"/>
    <w:rsid w:val="002E1F21"/>
    <w:rsid w:val="002E2B2E"/>
    <w:rsid w:val="002E6D82"/>
    <w:rsid w:val="0030420E"/>
    <w:rsid w:val="00304905"/>
    <w:rsid w:val="003068E4"/>
    <w:rsid w:val="003118A1"/>
    <w:rsid w:val="00311DBF"/>
    <w:rsid w:val="0031764F"/>
    <w:rsid w:val="00321EE0"/>
    <w:rsid w:val="0033108C"/>
    <w:rsid w:val="003324FA"/>
    <w:rsid w:val="00343B20"/>
    <w:rsid w:val="00356AE5"/>
    <w:rsid w:val="003655FF"/>
    <w:rsid w:val="00372884"/>
    <w:rsid w:val="00376201"/>
    <w:rsid w:val="003769B2"/>
    <w:rsid w:val="003840A5"/>
    <w:rsid w:val="003853CA"/>
    <w:rsid w:val="00385F65"/>
    <w:rsid w:val="003A4420"/>
    <w:rsid w:val="003A5460"/>
    <w:rsid w:val="003B2409"/>
    <w:rsid w:val="003C31D0"/>
    <w:rsid w:val="003C71E9"/>
    <w:rsid w:val="003D0866"/>
    <w:rsid w:val="003D326B"/>
    <w:rsid w:val="003E1DD3"/>
    <w:rsid w:val="003E3AB7"/>
    <w:rsid w:val="003E3CB3"/>
    <w:rsid w:val="003F6C1F"/>
    <w:rsid w:val="00402870"/>
    <w:rsid w:val="00402A55"/>
    <w:rsid w:val="004137AB"/>
    <w:rsid w:val="004155D4"/>
    <w:rsid w:val="00417BDA"/>
    <w:rsid w:val="00422D99"/>
    <w:rsid w:val="00424E38"/>
    <w:rsid w:val="00433418"/>
    <w:rsid w:val="00440A21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98C"/>
    <w:rsid w:val="00470A89"/>
    <w:rsid w:val="0047180B"/>
    <w:rsid w:val="004772D2"/>
    <w:rsid w:val="0048116D"/>
    <w:rsid w:val="004847BF"/>
    <w:rsid w:val="004958C0"/>
    <w:rsid w:val="00497DB2"/>
    <w:rsid w:val="004A142D"/>
    <w:rsid w:val="004A1681"/>
    <w:rsid w:val="004A33AA"/>
    <w:rsid w:val="004A5A76"/>
    <w:rsid w:val="004B1FCF"/>
    <w:rsid w:val="004B2527"/>
    <w:rsid w:val="004C1F6E"/>
    <w:rsid w:val="004C31FC"/>
    <w:rsid w:val="004C6525"/>
    <w:rsid w:val="004C6FB7"/>
    <w:rsid w:val="004D20E1"/>
    <w:rsid w:val="004D3749"/>
    <w:rsid w:val="004D76F2"/>
    <w:rsid w:val="004E1205"/>
    <w:rsid w:val="004E304B"/>
    <w:rsid w:val="004E4C2D"/>
    <w:rsid w:val="004F05DB"/>
    <w:rsid w:val="004F1F69"/>
    <w:rsid w:val="004F310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2C01"/>
    <w:rsid w:val="00552E62"/>
    <w:rsid w:val="00552E8A"/>
    <w:rsid w:val="00555050"/>
    <w:rsid w:val="00562893"/>
    <w:rsid w:val="00565C77"/>
    <w:rsid w:val="00566024"/>
    <w:rsid w:val="00567416"/>
    <w:rsid w:val="00572504"/>
    <w:rsid w:val="005971F1"/>
    <w:rsid w:val="005A2208"/>
    <w:rsid w:val="005A549B"/>
    <w:rsid w:val="005A6D35"/>
    <w:rsid w:val="005C320E"/>
    <w:rsid w:val="005C41A9"/>
    <w:rsid w:val="005C6B7B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64D7"/>
    <w:rsid w:val="00646D4C"/>
    <w:rsid w:val="00656CE3"/>
    <w:rsid w:val="00656E5B"/>
    <w:rsid w:val="00667164"/>
    <w:rsid w:val="00677223"/>
    <w:rsid w:val="00683E55"/>
    <w:rsid w:val="0068666B"/>
    <w:rsid w:val="00686C98"/>
    <w:rsid w:val="00690017"/>
    <w:rsid w:val="00690C9F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2F5C"/>
    <w:rsid w:val="006F3676"/>
    <w:rsid w:val="006F5060"/>
    <w:rsid w:val="006F5F0C"/>
    <w:rsid w:val="0070105B"/>
    <w:rsid w:val="007062EB"/>
    <w:rsid w:val="00706A19"/>
    <w:rsid w:val="0071272F"/>
    <w:rsid w:val="00721D75"/>
    <w:rsid w:val="00721E70"/>
    <w:rsid w:val="007310AB"/>
    <w:rsid w:val="00731F88"/>
    <w:rsid w:val="007330A6"/>
    <w:rsid w:val="007368FC"/>
    <w:rsid w:val="007430E4"/>
    <w:rsid w:val="007505A1"/>
    <w:rsid w:val="007521EE"/>
    <w:rsid w:val="00753A17"/>
    <w:rsid w:val="00760DB3"/>
    <w:rsid w:val="00761755"/>
    <w:rsid w:val="00763ACE"/>
    <w:rsid w:val="00766FEF"/>
    <w:rsid w:val="00770E09"/>
    <w:rsid w:val="007717E5"/>
    <w:rsid w:val="00774A6E"/>
    <w:rsid w:val="00776E1E"/>
    <w:rsid w:val="0078282B"/>
    <w:rsid w:val="00783B2F"/>
    <w:rsid w:val="00784CB4"/>
    <w:rsid w:val="00786667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3C96"/>
    <w:rsid w:val="007B589E"/>
    <w:rsid w:val="007B79C5"/>
    <w:rsid w:val="007C6D25"/>
    <w:rsid w:val="007D029E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81AB3"/>
    <w:rsid w:val="00884C6F"/>
    <w:rsid w:val="00884F90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07FBC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5506B"/>
    <w:rsid w:val="00960C25"/>
    <w:rsid w:val="0096100B"/>
    <w:rsid w:val="00971533"/>
    <w:rsid w:val="00973063"/>
    <w:rsid w:val="00981A18"/>
    <w:rsid w:val="00982035"/>
    <w:rsid w:val="00993A28"/>
    <w:rsid w:val="009942B2"/>
    <w:rsid w:val="00994735"/>
    <w:rsid w:val="009967E8"/>
    <w:rsid w:val="009A0FFA"/>
    <w:rsid w:val="009A65F7"/>
    <w:rsid w:val="009B198C"/>
    <w:rsid w:val="009B2ED7"/>
    <w:rsid w:val="009B396F"/>
    <w:rsid w:val="009B3D24"/>
    <w:rsid w:val="009B45D2"/>
    <w:rsid w:val="009B4C6F"/>
    <w:rsid w:val="009C0B58"/>
    <w:rsid w:val="009C3425"/>
    <w:rsid w:val="009C5B9E"/>
    <w:rsid w:val="009D0FB0"/>
    <w:rsid w:val="009D4DF2"/>
    <w:rsid w:val="009D795A"/>
    <w:rsid w:val="009F24F2"/>
    <w:rsid w:val="009F28E3"/>
    <w:rsid w:val="009F40FC"/>
    <w:rsid w:val="009F6E2D"/>
    <w:rsid w:val="00A030AA"/>
    <w:rsid w:val="00A0362C"/>
    <w:rsid w:val="00A0364C"/>
    <w:rsid w:val="00A13B25"/>
    <w:rsid w:val="00A20A87"/>
    <w:rsid w:val="00A2515A"/>
    <w:rsid w:val="00A25512"/>
    <w:rsid w:val="00A259A2"/>
    <w:rsid w:val="00A44AB6"/>
    <w:rsid w:val="00A476F7"/>
    <w:rsid w:val="00A47B59"/>
    <w:rsid w:val="00A502CC"/>
    <w:rsid w:val="00A50897"/>
    <w:rsid w:val="00A55D31"/>
    <w:rsid w:val="00A612B9"/>
    <w:rsid w:val="00A6504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B2C36"/>
    <w:rsid w:val="00AC2D08"/>
    <w:rsid w:val="00AC6067"/>
    <w:rsid w:val="00AC6B5D"/>
    <w:rsid w:val="00AD39BA"/>
    <w:rsid w:val="00AD4236"/>
    <w:rsid w:val="00AD554B"/>
    <w:rsid w:val="00AD67A6"/>
    <w:rsid w:val="00AD684C"/>
    <w:rsid w:val="00AD7CE0"/>
    <w:rsid w:val="00AF6894"/>
    <w:rsid w:val="00B01E9F"/>
    <w:rsid w:val="00B144D5"/>
    <w:rsid w:val="00B16722"/>
    <w:rsid w:val="00B17E3B"/>
    <w:rsid w:val="00B2011E"/>
    <w:rsid w:val="00B26BB7"/>
    <w:rsid w:val="00B30550"/>
    <w:rsid w:val="00B311E9"/>
    <w:rsid w:val="00B33587"/>
    <w:rsid w:val="00B3405D"/>
    <w:rsid w:val="00B40BED"/>
    <w:rsid w:val="00B440AB"/>
    <w:rsid w:val="00B54D40"/>
    <w:rsid w:val="00B55419"/>
    <w:rsid w:val="00B6212D"/>
    <w:rsid w:val="00B62AA5"/>
    <w:rsid w:val="00B65B15"/>
    <w:rsid w:val="00B66030"/>
    <w:rsid w:val="00B7489B"/>
    <w:rsid w:val="00B7618D"/>
    <w:rsid w:val="00B80D3A"/>
    <w:rsid w:val="00B82E7C"/>
    <w:rsid w:val="00B844EB"/>
    <w:rsid w:val="00B8652A"/>
    <w:rsid w:val="00B86DC5"/>
    <w:rsid w:val="00B96D4B"/>
    <w:rsid w:val="00B970B9"/>
    <w:rsid w:val="00B97689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24AB8"/>
    <w:rsid w:val="00C33419"/>
    <w:rsid w:val="00C4113F"/>
    <w:rsid w:val="00C44D98"/>
    <w:rsid w:val="00C51648"/>
    <w:rsid w:val="00C51F5A"/>
    <w:rsid w:val="00C538AA"/>
    <w:rsid w:val="00C54C74"/>
    <w:rsid w:val="00C63E7C"/>
    <w:rsid w:val="00C64B89"/>
    <w:rsid w:val="00C659BE"/>
    <w:rsid w:val="00C73EBC"/>
    <w:rsid w:val="00C8051C"/>
    <w:rsid w:val="00C82ED8"/>
    <w:rsid w:val="00C83C52"/>
    <w:rsid w:val="00C84A89"/>
    <w:rsid w:val="00C87DBB"/>
    <w:rsid w:val="00C920C9"/>
    <w:rsid w:val="00C9211D"/>
    <w:rsid w:val="00C92787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608"/>
    <w:rsid w:val="00CF6A48"/>
    <w:rsid w:val="00D020E1"/>
    <w:rsid w:val="00D114A9"/>
    <w:rsid w:val="00D1368B"/>
    <w:rsid w:val="00D22BF1"/>
    <w:rsid w:val="00D22F00"/>
    <w:rsid w:val="00D32E1D"/>
    <w:rsid w:val="00D3468C"/>
    <w:rsid w:val="00D37926"/>
    <w:rsid w:val="00D445C0"/>
    <w:rsid w:val="00D51F6C"/>
    <w:rsid w:val="00D52620"/>
    <w:rsid w:val="00D64702"/>
    <w:rsid w:val="00D6603A"/>
    <w:rsid w:val="00D72720"/>
    <w:rsid w:val="00D76112"/>
    <w:rsid w:val="00D8266D"/>
    <w:rsid w:val="00D91FFF"/>
    <w:rsid w:val="00D94A56"/>
    <w:rsid w:val="00D94A5D"/>
    <w:rsid w:val="00D9645E"/>
    <w:rsid w:val="00DA1C75"/>
    <w:rsid w:val="00DA1DA6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101E"/>
    <w:rsid w:val="00DE35CE"/>
    <w:rsid w:val="00DE49CE"/>
    <w:rsid w:val="00DE7BAB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0E73"/>
    <w:rsid w:val="00E136A8"/>
    <w:rsid w:val="00E13988"/>
    <w:rsid w:val="00E16190"/>
    <w:rsid w:val="00E20073"/>
    <w:rsid w:val="00E2072A"/>
    <w:rsid w:val="00E23E47"/>
    <w:rsid w:val="00E3139B"/>
    <w:rsid w:val="00E33000"/>
    <w:rsid w:val="00E33122"/>
    <w:rsid w:val="00E34B99"/>
    <w:rsid w:val="00E36D65"/>
    <w:rsid w:val="00E3759A"/>
    <w:rsid w:val="00E5249A"/>
    <w:rsid w:val="00E52DAA"/>
    <w:rsid w:val="00E53637"/>
    <w:rsid w:val="00E560B8"/>
    <w:rsid w:val="00E60699"/>
    <w:rsid w:val="00E60B36"/>
    <w:rsid w:val="00E662BE"/>
    <w:rsid w:val="00E721A9"/>
    <w:rsid w:val="00E72BD9"/>
    <w:rsid w:val="00E740FB"/>
    <w:rsid w:val="00E80242"/>
    <w:rsid w:val="00E90A3D"/>
    <w:rsid w:val="00E9305B"/>
    <w:rsid w:val="00E9407B"/>
    <w:rsid w:val="00E9433F"/>
    <w:rsid w:val="00EA3CC9"/>
    <w:rsid w:val="00EA5196"/>
    <w:rsid w:val="00EA5BC9"/>
    <w:rsid w:val="00ED541A"/>
    <w:rsid w:val="00EE3A18"/>
    <w:rsid w:val="00EE658C"/>
    <w:rsid w:val="00EF2117"/>
    <w:rsid w:val="00F00521"/>
    <w:rsid w:val="00F01378"/>
    <w:rsid w:val="00F10CD5"/>
    <w:rsid w:val="00F22B63"/>
    <w:rsid w:val="00F27F12"/>
    <w:rsid w:val="00F34B4D"/>
    <w:rsid w:val="00F35D1E"/>
    <w:rsid w:val="00F36BBB"/>
    <w:rsid w:val="00F40163"/>
    <w:rsid w:val="00F41219"/>
    <w:rsid w:val="00F445CC"/>
    <w:rsid w:val="00F5265B"/>
    <w:rsid w:val="00F535F8"/>
    <w:rsid w:val="00F563CB"/>
    <w:rsid w:val="00F56DF8"/>
    <w:rsid w:val="00F6099E"/>
    <w:rsid w:val="00F612E9"/>
    <w:rsid w:val="00F7069A"/>
    <w:rsid w:val="00F74D16"/>
    <w:rsid w:val="00F843E0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png"/><Relationship Id="rId15" Type="http://schemas.openxmlformats.org/officeDocument/2006/relationships/image" Target="media/image7.emf"/><Relationship Id="rId16" Type="http://schemas.openxmlformats.org/officeDocument/2006/relationships/image" Target="media/image8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B3720-E444-1A45-B847-A32A46DB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40</TotalTime>
  <Pages>15</Pages>
  <Words>847</Words>
  <Characters>4831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5667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22</cp:revision>
  <cp:lastPrinted>2014-06-09T20:30:00Z</cp:lastPrinted>
  <dcterms:created xsi:type="dcterms:W3CDTF">2015-11-18T07:38:00Z</dcterms:created>
  <dcterms:modified xsi:type="dcterms:W3CDTF">2016-02-10T19:48:00Z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